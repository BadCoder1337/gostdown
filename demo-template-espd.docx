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72F18" w:rsidRPr="009778BF" w:rsidRDefault="00D0677B" w:rsidP="00C72F18">
      <w:pPr>
        <w:jc w:val="center"/>
        <w:rPr>
          <w:caps/>
        </w:rPr>
      </w:pPr>
      <w:r>
        <w:rPr>
          <w:cap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4B6712" wp14:editId="70BDDB21">
                <wp:simplePos x="0" y="0"/>
                <wp:positionH relativeFrom="page">
                  <wp:posOffset>657225</wp:posOffset>
                </wp:positionH>
                <wp:positionV relativeFrom="page">
                  <wp:posOffset>219075</wp:posOffset>
                </wp:positionV>
                <wp:extent cx="6688800" cy="10260000"/>
                <wp:effectExtent l="0" t="0" r="17145" b="273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800" cy="102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00EBA38" id="Прямоугольник 2" o:spid="_x0000_s1026" style="position:absolute;margin-left:51.75pt;margin-top:17.25pt;width:526.7pt;height:807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" filled="f" strokecolor="black [3213]" strokeweight="1.5pt">
                <w10:wrap anchorx="page" anchory="page"/>
              </v:rect>
            </w:pict>
          </mc:Fallback>
        </mc:AlternateContent>
      </w:r>
      <w:r w:rsidR="00627335" w:rsidRPr="00627335">
        <w:rPr>
          <w:noProof/>
          <w:szCs w:val="26"/>
        </w:rPr>
        <w:t xml:space="preserve"> </w:t>
      </w:r>
      <w:r w:rsidR="00627335" w:rsidRPr="0078023A">
        <w:rPr>
          <w:noProof/>
          <w:szCs w:val="26"/>
        </w:rPr>
        <w:t>Министерство науки и высшего образования Российской Федерации</w:t>
      </w:r>
    </w:p>
    <w:tbl>
      <w:tblPr>
        <w:tblW w:w="9356" w:type="dxa"/>
        <w:tblInd w:w="108" w:type="dxa"/>
        <w:tblLayout w:type="fixed"/>
        <w:tblLook w:val="0620" w:firstRow="1" w:lastRow="0" w:firstColumn="0" w:lastColumn="0" w:noHBand="1" w:noVBand="1"/>
      </w:tblPr>
      <w:tblGrid>
        <w:gridCol w:w="5812"/>
        <w:gridCol w:w="3544"/>
      </w:tblGrid>
      <w:tr w:rsidR="00212F4C" w:rsidRPr="00D21278" w:rsidTr="00C853BB">
        <w:trPr>
          <w:cantSplit/>
          <w:trHeight w:val="300"/>
        </w:trPr>
        <w:tc>
          <w:tcPr>
            <w:tcW w:w="5812" w:type="dxa"/>
          </w:tcPr>
          <w:p w:rsidR="00212F4C" w:rsidRPr="009402FE" w:rsidRDefault="00212F4C" w:rsidP="00156102">
            <w:pPr>
              <w:spacing w:before="60" w:line="240" w:lineRule="auto"/>
              <w:ind w:left="567" w:right="743" w:hanging="567"/>
              <w:jc w:val="left"/>
              <w:rPr>
                <w:color w:val="FFFFFF"/>
                <w:szCs w:val="24"/>
              </w:rPr>
            </w:pPr>
          </w:p>
        </w:tc>
        <w:tc>
          <w:tcPr>
            <w:tcW w:w="3544" w:type="dxa"/>
          </w:tcPr>
          <w:p w:rsidR="00212F4C" w:rsidRPr="003306D0" w:rsidRDefault="00212F4C" w:rsidP="00156102">
            <w:pPr>
              <w:spacing w:before="60" w:line="240" w:lineRule="auto"/>
              <w:ind w:left="595" w:right="37" w:hanging="601"/>
              <w:jc w:val="right"/>
              <w:rPr>
                <w:rFonts w:eastAsia="Calibri"/>
                <w:szCs w:val="24"/>
              </w:rPr>
            </w:pPr>
          </w:p>
        </w:tc>
      </w:tr>
      <w:tr w:rsidR="00212F4C" w:rsidRPr="00D21278" w:rsidTr="00C853BB">
        <w:trPr>
          <w:trHeight w:val="481"/>
        </w:trPr>
        <w:tc>
          <w:tcPr>
            <w:tcW w:w="5812" w:type="dxa"/>
            <w:vAlign w:val="center"/>
          </w:tcPr>
          <w:p w:rsidR="00212F4C" w:rsidRPr="00F5249F" w:rsidRDefault="00212F4C" w:rsidP="00F5249F">
            <w:pPr>
              <w:pStyle w:val="afb"/>
            </w:pPr>
          </w:p>
        </w:tc>
        <w:tc>
          <w:tcPr>
            <w:tcW w:w="3544" w:type="dxa"/>
            <w:vAlign w:val="center"/>
            <w:hideMark/>
          </w:tcPr>
          <w:p w:rsidR="00212F4C" w:rsidRPr="00F5249F" w:rsidRDefault="00212F4C" w:rsidP="00F5249F">
            <w:pPr>
              <w:pStyle w:val="af7"/>
            </w:pPr>
            <w:r w:rsidRPr="00F5249F">
              <w:t>УТВЕРЖДАЮ</w:t>
            </w:r>
          </w:p>
        </w:tc>
      </w:tr>
      <w:tr w:rsidR="00212F4C" w:rsidRPr="00D21278" w:rsidTr="00C853BB">
        <w:tc>
          <w:tcPr>
            <w:tcW w:w="5812" w:type="dxa"/>
            <w:vAlign w:val="center"/>
          </w:tcPr>
          <w:p w:rsidR="00212F4C" w:rsidRPr="00F5249F" w:rsidRDefault="00212F4C" w:rsidP="00F5249F">
            <w:pPr>
              <w:pStyle w:val="afb"/>
            </w:pPr>
          </w:p>
        </w:tc>
        <w:tc>
          <w:tcPr>
            <w:tcW w:w="3544" w:type="dxa"/>
            <w:vAlign w:val="center"/>
            <w:hideMark/>
          </w:tcPr>
          <w:p w:rsidR="00212F4C" w:rsidRPr="00F5249F" w:rsidRDefault="00212F4C" w:rsidP="00F5249F">
            <w:pPr>
              <w:pStyle w:val="af7"/>
            </w:pPr>
            <w:r w:rsidRPr="00F5249F">
              <w:rPr>
                <w:rFonts w:eastAsia="Calibri"/>
              </w:rPr>
              <w:t xml:space="preserve">Директор </w:t>
            </w:r>
            <w:r w:rsidR="004C046F" w:rsidRPr="00F5249F">
              <w:t>ИПН ГПНД</w:t>
            </w:r>
          </w:p>
        </w:tc>
      </w:tr>
      <w:tr w:rsidR="00212F4C" w:rsidRPr="00D21278" w:rsidTr="00C853BB">
        <w:trPr>
          <w:trHeight w:val="531"/>
        </w:trPr>
        <w:tc>
          <w:tcPr>
            <w:tcW w:w="5812" w:type="dxa"/>
            <w:vAlign w:val="center"/>
          </w:tcPr>
          <w:p w:rsidR="00212F4C" w:rsidRPr="00F5249F" w:rsidRDefault="00212F4C" w:rsidP="00F5249F">
            <w:pPr>
              <w:pStyle w:val="afb"/>
            </w:pPr>
          </w:p>
        </w:tc>
        <w:tc>
          <w:tcPr>
            <w:tcW w:w="3544" w:type="dxa"/>
            <w:vAlign w:val="bottom"/>
            <w:hideMark/>
          </w:tcPr>
          <w:p w:rsidR="00212F4C" w:rsidRPr="004E2510" w:rsidRDefault="00CB7DE8" w:rsidP="004E2510">
            <w:pPr>
              <w:pStyle w:val="af7"/>
              <w:rPr>
                <w:b/>
                <w:lang w:val="en-US"/>
              </w:rPr>
            </w:pPr>
            <w:r>
              <w:t>____</w:t>
            </w:r>
            <w:r w:rsidR="00212F4C" w:rsidRPr="00D21278">
              <w:t xml:space="preserve">______ </w:t>
            </w:r>
            <w:r>
              <w:t>А</w:t>
            </w:r>
            <w:r w:rsidR="00212F4C" w:rsidRPr="00D21278">
              <w:rPr>
                <w:rFonts w:eastAsia="Calibri"/>
              </w:rPr>
              <w:t>.</w:t>
            </w:r>
            <w:r w:rsidR="007A365E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Б</w:t>
            </w:r>
            <w:r w:rsidR="00212F4C" w:rsidRPr="00D21278">
              <w:rPr>
                <w:rFonts w:eastAsia="Calibri"/>
              </w:rPr>
              <w:t>.</w:t>
            </w:r>
            <w:r w:rsidR="00A8185A">
              <w:rPr>
                <w:rFonts w:eastAsia="Calibri"/>
              </w:rPr>
              <w:t> </w:t>
            </w:r>
            <w:proofErr w:type="spellStart"/>
            <w:r>
              <w:rPr>
                <w:rFonts w:eastAsia="Calibri"/>
              </w:rPr>
              <w:t>Похм</w:t>
            </w:r>
            <w:r w:rsidR="004E2510">
              <w:rPr>
                <w:rFonts w:eastAsia="Calibri"/>
              </w:rPr>
              <w:t>елевский</w:t>
            </w:r>
            <w:proofErr w:type="spellEnd"/>
          </w:p>
        </w:tc>
      </w:tr>
      <w:tr w:rsidR="00212F4C" w:rsidRPr="00D21278" w:rsidTr="00C853BB">
        <w:trPr>
          <w:trHeight w:val="223"/>
        </w:trPr>
        <w:tc>
          <w:tcPr>
            <w:tcW w:w="5812" w:type="dxa"/>
            <w:vAlign w:val="bottom"/>
          </w:tcPr>
          <w:p w:rsidR="00212F4C" w:rsidRPr="00757A74" w:rsidRDefault="00212F4C" w:rsidP="00F5249F">
            <w:pPr>
              <w:pStyle w:val="afb"/>
            </w:pPr>
          </w:p>
        </w:tc>
        <w:tc>
          <w:tcPr>
            <w:tcW w:w="3544" w:type="dxa"/>
            <w:vAlign w:val="bottom"/>
            <w:hideMark/>
          </w:tcPr>
          <w:p w:rsidR="00212F4C" w:rsidRPr="00D21278" w:rsidRDefault="00212F4C" w:rsidP="00F5249F">
            <w:pPr>
              <w:pStyle w:val="af7"/>
              <w:rPr>
                <w:b/>
              </w:rPr>
            </w:pPr>
            <w:r w:rsidRPr="00D21278">
              <w:t>«____»________________ 201</w:t>
            </w:r>
            <w:r>
              <w:t>8</w:t>
            </w:r>
            <w:r w:rsidRPr="00D21278">
              <w:t xml:space="preserve"> г.</w:t>
            </w:r>
          </w:p>
        </w:tc>
      </w:tr>
      <w:tr w:rsidR="00212F4C" w:rsidRPr="00D21278" w:rsidTr="00C853BB">
        <w:trPr>
          <w:trHeight w:val="308"/>
        </w:trPr>
        <w:tc>
          <w:tcPr>
            <w:tcW w:w="5812" w:type="dxa"/>
            <w:vAlign w:val="bottom"/>
          </w:tcPr>
          <w:p w:rsidR="00212F4C" w:rsidRPr="00757A74" w:rsidRDefault="00212F4C" w:rsidP="00F5249F">
            <w:pPr>
              <w:pStyle w:val="afb"/>
            </w:pPr>
          </w:p>
        </w:tc>
        <w:tc>
          <w:tcPr>
            <w:tcW w:w="3544" w:type="dxa"/>
            <w:hideMark/>
          </w:tcPr>
          <w:p w:rsidR="00212F4C" w:rsidRPr="00D21278" w:rsidRDefault="00212F4C" w:rsidP="00F5249F">
            <w:pPr>
              <w:pStyle w:val="afb"/>
            </w:pPr>
            <w:r w:rsidRPr="00D21278">
              <w:t>М.П.</w:t>
            </w:r>
          </w:p>
        </w:tc>
      </w:tr>
    </w:tbl>
    <w:p w:rsidR="00C72F18" w:rsidRDefault="00C72F18" w:rsidP="00F5249F">
      <w:pPr>
        <w:pStyle w:val="ac"/>
      </w:pPr>
    </w:p>
    <w:p w:rsidR="00212F4C" w:rsidRDefault="00916033" w:rsidP="00F5249F">
      <w:pPr>
        <w:pStyle w:val="ac"/>
      </w:pPr>
      <w:r w:rsidRPr="00916033">
        <w:t>ГЕНЕРА</w:t>
      </w:r>
      <w:r w:rsidR="009C569F">
        <w:t>ТОР</w:t>
      </w:r>
      <w:r w:rsidRPr="00916033">
        <w:t xml:space="preserve"> ПРОГРАММНОЙ ДОКУМЕНТАЦИИ И</w:t>
      </w:r>
      <w:r w:rsidR="00455CDA">
        <w:t> </w:t>
      </w:r>
      <w:r w:rsidRPr="00916033">
        <w:t>НАУЧНО-ИССЛЕДОВАТЕЛЬСКИХ ОТЧЁТОВ ИЗ ИСХОДНЫХ ФАЙЛОВ ФОРМАТА «MARKDOWN»</w:t>
      </w:r>
    </w:p>
    <w:p w:rsidR="009C569F" w:rsidRDefault="009C569F" w:rsidP="009C569F">
      <w:pPr>
        <w:pStyle w:val="-"/>
        <w:rPr>
          <w:lang w:eastAsia="x-none"/>
        </w:rPr>
      </w:pPr>
      <w:r>
        <w:rPr>
          <w:lang w:eastAsia="x-none"/>
        </w:rPr>
        <w:t>Описание программы</w:t>
      </w:r>
    </w:p>
    <w:p w:rsidR="009C569F" w:rsidRDefault="00D0677B" w:rsidP="009C569F">
      <w:pPr>
        <w:pStyle w:val="-"/>
        <w:rPr>
          <w:lang w:eastAsia="x-non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1" locked="0" layoutInCell="1" allowOverlap="1">
                <wp:simplePos x="0" y="0"/>
                <wp:positionH relativeFrom="page">
                  <wp:posOffset>133350</wp:posOffset>
                </wp:positionH>
                <wp:positionV relativeFrom="page">
                  <wp:posOffset>5176520</wp:posOffset>
                </wp:positionV>
                <wp:extent cx="982800" cy="5482800"/>
                <wp:effectExtent l="0" t="0" r="0" b="381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800" cy="54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680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52"/>
                            </w:tblGrid>
                            <w:tr w:rsidR="009C4BE0" w:rsidRPr="005923FD" w:rsidTr="009402FE">
                              <w:trPr>
                                <w:cantSplit/>
                                <w:trHeight w:hRule="exact" w:val="1985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9C4BE0" w:rsidRPr="005923FD" w:rsidRDefault="009C4BE0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9C4BE0" w:rsidRPr="005923FD" w:rsidRDefault="009C4BE0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C4BE0" w:rsidRPr="005923FD" w:rsidTr="009402FE">
                              <w:trPr>
                                <w:cantSplit/>
                                <w:trHeight w:hRule="exact" w:val="141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9C4BE0" w:rsidRPr="005923FD" w:rsidRDefault="009C4BE0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Инв. №  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9C4BE0" w:rsidRPr="005923FD" w:rsidRDefault="009C4BE0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C4BE0" w:rsidRPr="005923FD" w:rsidTr="009402FE">
                              <w:trPr>
                                <w:cantSplit/>
                                <w:trHeight w:hRule="exact" w:val="141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9C4BE0" w:rsidRPr="005923FD" w:rsidRDefault="009C4BE0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Взам. Инв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9C4BE0" w:rsidRPr="005923FD" w:rsidRDefault="009C4BE0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C4BE0" w:rsidRPr="005923FD" w:rsidTr="009402FE">
                              <w:trPr>
                                <w:cantSplit/>
                                <w:trHeight w:hRule="exact" w:val="1985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9C4BE0" w:rsidRPr="005923FD" w:rsidRDefault="009C4BE0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9C4BE0" w:rsidRPr="005923FD" w:rsidRDefault="009C4BE0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9C4BE0" w:rsidRPr="005923FD" w:rsidTr="009402FE">
                              <w:trPr>
                                <w:cantSplit/>
                                <w:trHeight w:hRule="exact" w:val="1444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9C4BE0" w:rsidRPr="005923FD" w:rsidRDefault="009C4BE0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9C4BE0" w:rsidRPr="005923FD" w:rsidRDefault="009C4BE0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C4BE0" w:rsidRDefault="009C4BE0" w:rsidP="009C4BE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.5pt;margin-top:407.6pt;width:77.4pt;height:431.7pt;z-index:-251661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" filled="f" stroked="f">
                <v:textbox>
                  <w:txbxContent>
                    <w:tbl>
                      <w:tblPr>
                        <w:tblW w:w="680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8"/>
                        <w:gridCol w:w="352"/>
                      </w:tblGrid>
                      <w:tr w:rsidR="009C4BE0" w:rsidRPr="005923FD" w:rsidTr="009402FE">
                        <w:trPr>
                          <w:cantSplit/>
                          <w:trHeight w:hRule="exact" w:val="1985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9C4BE0" w:rsidRPr="005923FD" w:rsidRDefault="009C4BE0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9C4BE0" w:rsidRPr="005923FD" w:rsidRDefault="009C4BE0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C4BE0" w:rsidRPr="005923FD" w:rsidTr="009402FE">
                        <w:trPr>
                          <w:cantSplit/>
                          <w:trHeight w:hRule="exact" w:val="1418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9C4BE0" w:rsidRPr="005923FD" w:rsidRDefault="009C4BE0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Инв. №  дубл.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9C4BE0" w:rsidRPr="005923FD" w:rsidRDefault="009C4BE0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C4BE0" w:rsidRPr="005923FD" w:rsidTr="009402FE">
                        <w:trPr>
                          <w:cantSplit/>
                          <w:trHeight w:hRule="exact" w:val="1418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9C4BE0" w:rsidRPr="005923FD" w:rsidRDefault="009C4BE0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Взам. Инв №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9C4BE0" w:rsidRPr="005923FD" w:rsidRDefault="009C4BE0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C4BE0" w:rsidRPr="005923FD" w:rsidTr="009402FE">
                        <w:trPr>
                          <w:cantSplit/>
                          <w:trHeight w:hRule="exact" w:val="1985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9C4BE0" w:rsidRPr="005923FD" w:rsidRDefault="009C4BE0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9C4BE0" w:rsidRPr="005923FD" w:rsidRDefault="009C4BE0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9C4BE0" w:rsidRPr="005923FD" w:rsidTr="009402FE">
                        <w:trPr>
                          <w:cantSplit/>
                          <w:trHeight w:hRule="exact" w:val="1444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9C4BE0" w:rsidRPr="005923FD" w:rsidRDefault="009C4BE0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9C4BE0" w:rsidRPr="005923FD" w:rsidRDefault="009C4BE0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9C4BE0" w:rsidRDefault="009C4BE0" w:rsidP="009C4BE0"/>
                  </w:txbxContent>
                </v:textbox>
                <w10:wrap anchorx="page" anchory="page"/>
              </v:shape>
            </w:pict>
          </mc:Fallback>
        </mc:AlternateContent>
      </w:r>
      <w:r w:rsidR="009C569F">
        <w:rPr>
          <w:lang w:eastAsia="x-none"/>
        </w:rPr>
        <w:t>ЛИСТ УТВЕРЖДЕНИЯ</w:t>
      </w:r>
    </w:p>
    <w:p w:rsidR="009C569F" w:rsidRDefault="009C569F" w:rsidP="009C569F">
      <w:pPr>
        <w:pStyle w:val="-"/>
      </w:pPr>
      <w:r>
        <w:t>АБВГ.00099-</w:t>
      </w:r>
      <w:r w:rsidRPr="008A0BCB">
        <w:t>01</w:t>
      </w:r>
      <w:r>
        <w:t> </w:t>
      </w:r>
      <w:r w:rsidRPr="007E6F41">
        <w:t>1</w:t>
      </w:r>
      <w:r w:rsidRPr="008A0BCB">
        <w:t>3</w:t>
      </w:r>
      <w:r>
        <w:t> </w:t>
      </w:r>
      <w:r w:rsidRPr="008A0BCB">
        <w:t>01</w:t>
      </w:r>
      <w:r>
        <w:t>-ЛУ</w:t>
      </w:r>
    </w:p>
    <w:tbl>
      <w:tblPr>
        <w:tblW w:w="9781" w:type="dxa"/>
        <w:tblInd w:w="392" w:type="dxa"/>
        <w:tblLook w:val="04A0" w:firstRow="1" w:lastRow="0" w:firstColumn="1" w:lastColumn="0" w:noHBand="0" w:noVBand="1"/>
      </w:tblPr>
      <w:tblGrid>
        <w:gridCol w:w="4890"/>
        <w:gridCol w:w="4891"/>
      </w:tblGrid>
      <w:tr w:rsidR="00504E2D" w:rsidTr="009402FE">
        <w:trPr>
          <w:trHeight w:val="432"/>
        </w:trPr>
        <w:tc>
          <w:tcPr>
            <w:tcW w:w="4890" w:type="dxa"/>
            <w:shd w:val="clear" w:color="auto" w:fill="auto"/>
          </w:tcPr>
          <w:p w:rsidR="00504E2D" w:rsidRPr="009402FE" w:rsidRDefault="00504E2D" w:rsidP="009402FE">
            <w:pPr>
              <w:pStyle w:val="ac"/>
              <w:spacing w:line="240" w:lineRule="auto"/>
            </w:pPr>
          </w:p>
        </w:tc>
        <w:tc>
          <w:tcPr>
            <w:tcW w:w="4891" w:type="dxa"/>
            <w:shd w:val="clear" w:color="auto" w:fill="auto"/>
          </w:tcPr>
          <w:p w:rsidR="00504E2D" w:rsidRPr="009402FE" w:rsidRDefault="00504E2D" w:rsidP="009402FE">
            <w:pPr>
              <w:pStyle w:val="ac"/>
              <w:spacing w:line="240" w:lineRule="auto"/>
            </w:pPr>
            <w:r w:rsidRPr="009402FE">
              <w:t>Согласовано</w:t>
            </w:r>
          </w:p>
        </w:tc>
      </w:tr>
      <w:tr w:rsidR="00504E2D" w:rsidTr="009402FE">
        <w:trPr>
          <w:trHeight w:val="432"/>
        </w:trPr>
        <w:tc>
          <w:tcPr>
            <w:tcW w:w="4890" w:type="dxa"/>
            <w:shd w:val="clear" w:color="auto" w:fill="auto"/>
          </w:tcPr>
          <w:p w:rsidR="00504E2D" w:rsidRDefault="00504E2D" w:rsidP="009402FE">
            <w:pPr>
              <w:pStyle w:val="-"/>
              <w:spacing w:after="120" w:line="240" w:lineRule="auto"/>
            </w:pPr>
          </w:p>
        </w:tc>
        <w:tc>
          <w:tcPr>
            <w:tcW w:w="4891" w:type="dxa"/>
            <w:shd w:val="clear" w:color="auto" w:fill="auto"/>
          </w:tcPr>
          <w:p w:rsidR="00504E2D" w:rsidRDefault="00504E2D" w:rsidP="009402FE">
            <w:pPr>
              <w:pStyle w:val="affd"/>
              <w:spacing w:after="120"/>
            </w:pPr>
            <w:r w:rsidRPr="006463B7">
              <w:t xml:space="preserve">Научный руководитель </w:t>
            </w:r>
            <w:proofErr w:type="gramStart"/>
            <w:r w:rsidRPr="006463B7">
              <w:t>ОКР</w:t>
            </w:r>
            <w:proofErr w:type="gramEnd"/>
          </w:p>
          <w:p w:rsidR="00504E2D" w:rsidRPr="00A35390" w:rsidRDefault="00EF4A8A" w:rsidP="009402FE">
            <w:pPr>
              <w:pStyle w:val="affd"/>
              <w:spacing w:after="120"/>
            </w:pPr>
            <w:r>
              <w:t>____________________</w:t>
            </w:r>
            <w:r w:rsidR="00504E2D">
              <w:t> А</w:t>
            </w:r>
            <w:r w:rsidR="00504E2D" w:rsidRPr="00D21278">
              <w:t>.</w:t>
            </w:r>
            <w:r w:rsidR="007A365E">
              <w:t xml:space="preserve"> </w:t>
            </w:r>
            <w:r w:rsidR="00504E2D">
              <w:t>Б</w:t>
            </w:r>
            <w:r w:rsidR="00504E2D" w:rsidRPr="00D21278">
              <w:t>. </w:t>
            </w:r>
            <w:proofErr w:type="spellStart"/>
            <w:r w:rsidR="00504E2D">
              <w:t>Гвоздоедов</w:t>
            </w:r>
            <w:proofErr w:type="spellEnd"/>
          </w:p>
        </w:tc>
      </w:tr>
      <w:tr w:rsidR="00504E2D" w:rsidTr="009402FE">
        <w:trPr>
          <w:trHeight w:val="432"/>
        </w:trPr>
        <w:tc>
          <w:tcPr>
            <w:tcW w:w="4890" w:type="dxa"/>
            <w:shd w:val="clear" w:color="auto" w:fill="auto"/>
          </w:tcPr>
          <w:p w:rsidR="00504E2D" w:rsidRDefault="00504E2D" w:rsidP="009402FE">
            <w:pPr>
              <w:pStyle w:val="-"/>
              <w:spacing w:after="120" w:line="240" w:lineRule="auto"/>
            </w:pPr>
          </w:p>
        </w:tc>
        <w:tc>
          <w:tcPr>
            <w:tcW w:w="4891" w:type="dxa"/>
            <w:shd w:val="clear" w:color="auto" w:fill="auto"/>
          </w:tcPr>
          <w:p w:rsidR="00504E2D" w:rsidRDefault="00504E2D" w:rsidP="009402FE">
            <w:pPr>
              <w:pStyle w:val="affd"/>
              <w:tabs>
                <w:tab w:val="clear" w:pos="4499"/>
                <w:tab w:val="right" w:leader="underscore" w:pos="4078"/>
              </w:tabs>
              <w:spacing w:after="120"/>
            </w:pPr>
            <w:r w:rsidRPr="006463B7">
              <w:t xml:space="preserve">Главный конструктор </w:t>
            </w:r>
            <w:proofErr w:type="gramStart"/>
            <w:r w:rsidRPr="006463B7">
              <w:t>ОКР</w:t>
            </w:r>
            <w:proofErr w:type="gramEnd"/>
          </w:p>
          <w:p w:rsidR="00504E2D" w:rsidRPr="006463B7" w:rsidRDefault="00EF4A8A" w:rsidP="009402FE">
            <w:pPr>
              <w:pStyle w:val="affd"/>
              <w:spacing w:after="120"/>
            </w:pPr>
            <w:r>
              <w:t>____________________</w:t>
            </w:r>
            <w:r w:rsidR="00A8185A">
              <w:t> Д.</w:t>
            </w:r>
            <w:r w:rsidR="007A365E">
              <w:t xml:space="preserve"> </w:t>
            </w:r>
            <w:r w:rsidR="00504E2D">
              <w:t>Е.</w:t>
            </w:r>
            <w:r w:rsidR="00A8185A">
              <w:t> </w:t>
            </w:r>
            <w:r w:rsidR="00504E2D">
              <w:t>Волкодавов</w:t>
            </w:r>
          </w:p>
        </w:tc>
      </w:tr>
      <w:tr w:rsidR="00504E2D" w:rsidTr="009402FE">
        <w:trPr>
          <w:trHeight w:val="432"/>
        </w:trPr>
        <w:tc>
          <w:tcPr>
            <w:tcW w:w="4890" w:type="dxa"/>
            <w:shd w:val="clear" w:color="auto" w:fill="auto"/>
          </w:tcPr>
          <w:p w:rsidR="00504E2D" w:rsidRDefault="00504E2D" w:rsidP="009402FE">
            <w:pPr>
              <w:pStyle w:val="-"/>
              <w:spacing w:after="120" w:line="240" w:lineRule="auto"/>
            </w:pPr>
          </w:p>
        </w:tc>
        <w:tc>
          <w:tcPr>
            <w:tcW w:w="4891" w:type="dxa"/>
            <w:shd w:val="clear" w:color="auto" w:fill="auto"/>
          </w:tcPr>
          <w:p w:rsidR="00504E2D" w:rsidRDefault="00504E2D" w:rsidP="009402FE">
            <w:pPr>
              <w:pStyle w:val="affd"/>
              <w:spacing w:after="120"/>
            </w:pPr>
            <w:r>
              <w:t>Ответственный исполнитель</w:t>
            </w:r>
            <w:r w:rsidRPr="006463B7">
              <w:t xml:space="preserve"> </w:t>
            </w:r>
            <w:proofErr w:type="gramStart"/>
            <w:r w:rsidRPr="006463B7">
              <w:t>ОКР</w:t>
            </w:r>
            <w:proofErr w:type="gramEnd"/>
          </w:p>
          <w:p w:rsidR="00504E2D" w:rsidRPr="006463B7" w:rsidRDefault="00EF4A8A" w:rsidP="009402FE">
            <w:pPr>
              <w:pStyle w:val="affd"/>
              <w:spacing w:after="120"/>
            </w:pPr>
            <w:r>
              <w:t>____________________ </w:t>
            </w:r>
            <w:r w:rsidR="00A8185A">
              <w:t> Е.</w:t>
            </w:r>
            <w:r w:rsidR="007A365E">
              <w:t xml:space="preserve"> </w:t>
            </w:r>
            <w:r w:rsidR="00504E2D">
              <w:t>Ф</w:t>
            </w:r>
            <w:r w:rsidR="00504E2D" w:rsidRPr="006463B7">
              <w:t>.</w:t>
            </w:r>
            <w:r w:rsidR="00504E2D">
              <w:t> </w:t>
            </w:r>
            <w:proofErr w:type="spellStart"/>
            <w:r w:rsidR="00504E2D">
              <w:t>Помидоркина</w:t>
            </w:r>
            <w:proofErr w:type="spellEnd"/>
          </w:p>
        </w:tc>
      </w:tr>
      <w:tr w:rsidR="00CF3E7D" w:rsidTr="009402FE">
        <w:trPr>
          <w:trHeight w:val="432"/>
        </w:trPr>
        <w:tc>
          <w:tcPr>
            <w:tcW w:w="4890" w:type="dxa"/>
            <w:shd w:val="clear" w:color="auto" w:fill="auto"/>
          </w:tcPr>
          <w:p w:rsidR="00CF3E7D" w:rsidRDefault="00CF3E7D" w:rsidP="009402FE">
            <w:pPr>
              <w:pStyle w:val="-"/>
              <w:spacing w:after="120" w:line="240" w:lineRule="auto"/>
            </w:pPr>
          </w:p>
        </w:tc>
        <w:tc>
          <w:tcPr>
            <w:tcW w:w="4891" w:type="dxa"/>
            <w:shd w:val="clear" w:color="auto" w:fill="auto"/>
          </w:tcPr>
          <w:p w:rsidR="00CF3E7D" w:rsidRDefault="00CF3E7D" w:rsidP="009402FE">
            <w:pPr>
              <w:pStyle w:val="affd"/>
              <w:spacing w:after="120"/>
            </w:pPr>
            <w:proofErr w:type="spellStart"/>
            <w:r w:rsidRPr="006463B7">
              <w:t>Нормоконтролер</w:t>
            </w:r>
            <w:proofErr w:type="spellEnd"/>
          </w:p>
          <w:p w:rsidR="00CF3E7D" w:rsidRPr="009402FE" w:rsidRDefault="00A8185A" w:rsidP="009402FE">
            <w:pPr>
              <w:pStyle w:val="affd"/>
              <w:spacing w:after="120"/>
              <w:rPr>
                <w:lang w:val="en-US"/>
              </w:rPr>
            </w:pPr>
            <w:r>
              <w:t>____________________ М.</w:t>
            </w:r>
            <w:r w:rsidR="007A365E">
              <w:t xml:space="preserve"> </w:t>
            </w:r>
            <w:r w:rsidR="00CF3E7D">
              <w:t>Ю</w:t>
            </w:r>
            <w:r w:rsidR="00CF3E7D" w:rsidRPr="006463B7">
              <w:t>.</w:t>
            </w:r>
            <w:r w:rsidR="00CF3E7D">
              <w:t> </w:t>
            </w:r>
            <w:proofErr w:type="spellStart"/>
            <w:r w:rsidR="006F4E1C">
              <w:t>Толстолобенко</w:t>
            </w:r>
            <w:proofErr w:type="spellEnd"/>
          </w:p>
        </w:tc>
      </w:tr>
    </w:tbl>
    <w:p w:rsidR="00C72F18" w:rsidRDefault="00C72F18" w:rsidP="00F5249F">
      <w:pPr>
        <w:pStyle w:val="af7"/>
      </w:pPr>
    </w:p>
    <w:p w:rsidR="003D260E" w:rsidRDefault="00212F4C" w:rsidP="00F5249F">
      <w:pPr>
        <w:pStyle w:val="af7"/>
        <w:sectPr w:rsidR="003D260E" w:rsidSect="00D0677B">
          <w:footerReference w:type="default" r:id="rId9"/>
          <w:headerReference w:type="first" r:id="rId10"/>
          <w:footerReference w:type="first" r:id="rId11"/>
          <w:pgSz w:w="11907" w:h="16840" w:code="9"/>
          <w:pgMar w:top="1134" w:right="567" w:bottom="1134" w:left="1134" w:header="284" w:footer="284" w:gutter="0"/>
          <w:cols w:space="720"/>
          <w:titlePg/>
          <w:docGrid w:linePitch="381"/>
        </w:sectPr>
      </w:pPr>
      <w:r w:rsidRPr="00D21278">
        <w:t>201</w:t>
      </w:r>
      <w:r w:rsidR="007A365E">
        <w:t>9</w:t>
      </w:r>
    </w:p>
    <w:p w:rsidR="000D23B5" w:rsidRPr="008A0BCB" w:rsidRDefault="00D0677B" w:rsidP="000D23B5">
      <w:pPr>
        <w:pStyle w:val="-"/>
        <w:tabs>
          <w:tab w:val="left" w:pos="2410"/>
        </w:tabs>
        <w:ind w:right="6804"/>
        <w:contextualSpacing/>
      </w:pPr>
      <w:r w:rsidRPr="00D0677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3F0B984C" wp14:editId="3ADE7AD8">
                <wp:simplePos x="0" y="0"/>
                <wp:positionH relativeFrom="page">
                  <wp:posOffset>648335</wp:posOffset>
                </wp:positionH>
                <wp:positionV relativeFrom="page">
                  <wp:posOffset>215900</wp:posOffset>
                </wp:positionV>
                <wp:extent cx="6688800" cy="10260000"/>
                <wp:effectExtent l="0" t="0" r="17145" b="273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8800" cy="1026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6E66FD4B" id="Прямоугольник 4" o:spid="_x0000_s1026" style="position:absolute;margin-left:51.05pt;margin-top:17pt;width:526.7pt;height:807.8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" filled="f" strokecolor="black [3213]" strokeweight="1.5pt">
                <w10:wrap anchorx="page" anchory="page"/>
              </v:rect>
            </w:pict>
          </mc:Fallback>
        </mc:AlternateContent>
      </w:r>
      <w:r w:rsidR="000D23B5" w:rsidRPr="008A0BCB">
        <w:t>УТВЕРЖДЕН</w:t>
      </w:r>
    </w:p>
    <w:p w:rsidR="000D23B5" w:rsidRPr="008A0BCB" w:rsidRDefault="00A43C58" w:rsidP="000D23B5">
      <w:pPr>
        <w:pStyle w:val="-"/>
        <w:tabs>
          <w:tab w:val="left" w:pos="2410"/>
        </w:tabs>
        <w:ind w:right="6804"/>
        <w:contextualSpacing/>
      </w:pPr>
      <w:r>
        <w:t>АБВГ</w:t>
      </w:r>
      <w:r w:rsidR="000D23B5" w:rsidRPr="008A0BCB">
        <w:t>.000</w:t>
      </w:r>
      <w:r w:rsidR="000D23B5" w:rsidRPr="000D23B5">
        <w:t>99</w:t>
      </w:r>
      <w:r w:rsidR="000D23B5" w:rsidRPr="008A0BCB">
        <w:t>-01</w:t>
      </w:r>
      <w:r w:rsidR="000D23B5">
        <w:rPr>
          <w:lang w:val="en-US"/>
        </w:rPr>
        <w:t> </w:t>
      </w:r>
      <w:r w:rsidR="000D23B5" w:rsidRPr="007E6F41">
        <w:t>1</w:t>
      </w:r>
      <w:r w:rsidR="000D23B5" w:rsidRPr="008A0BCB">
        <w:t>3</w:t>
      </w:r>
      <w:r w:rsidR="000D23B5">
        <w:rPr>
          <w:lang w:val="en-US"/>
        </w:rPr>
        <w:t> </w:t>
      </w:r>
      <w:r w:rsidR="000D23B5" w:rsidRPr="008A0BCB">
        <w:t>01–ЛУ</w:t>
      </w:r>
    </w:p>
    <w:p w:rsidR="000D23B5" w:rsidRPr="00F36148" w:rsidRDefault="000D23B5" w:rsidP="000D23B5">
      <w:pPr>
        <w:pStyle w:val="-"/>
        <w:contextualSpacing/>
      </w:pPr>
    </w:p>
    <w:p w:rsidR="000D23B5" w:rsidRDefault="000D23B5" w:rsidP="000D23B5">
      <w:pPr>
        <w:pStyle w:val="-"/>
        <w:contextualSpacing/>
      </w:pPr>
    </w:p>
    <w:p w:rsidR="00973C2B" w:rsidRPr="00F36148" w:rsidRDefault="00973C2B" w:rsidP="000D23B5">
      <w:pPr>
        <w:pStyle w:val="-"/>
        <w:contextualSpacing/>
      </w:pPr>
    </w:p>
    <w:p w:rsidR="000D23B5" w:rsidRDefault="000D23B5" w:rsidP="000D23B5">
      <w:pPr>
        <w:pStyle w:val="-"/>
        <w:contextualSpacing/>
      </w:pPr>
    </w:p>
    <w:p w:rsidR="000D23B5" w:rsidRDefault="000D23B5" w:rsidP="000D23B5">
      <w:pPr>
        <w:pStyle w:val="-"/>
        <w:contextualSpacing/>
      </w:pPr>
    </w:p>
    <w:p w:rsidR="00C72F18" w:rsidRDefault="00C72F18" w:rsidP="000D23B5">
      <w:pPr>
        <w:pStyle w:val="-"/>
        <w:contextualSpacing/>
      </w:pPr>
    </w:p>
    <w:p w:rsidR="00C72F18" w:rsidRDefault="00C72F18" w:rsidP="000D23B5">
      <w:pPr>
        <w:pStyle w:val="-"/>
        <w:contextualSpacing/>
      </w:pPr>
    </w:p>
    <w:p w:rsidR="000D23B5" w:rsidRDefault="000D23B5" w:rsidP="000D23B5">
      <w:pPr>
        <w:pStyle w:val="ac"/>
      </w:pPr>
      <w:bookmarkStart w:id="1" w:name="_Toc242877107"/>
      <w:r w:rsidRPr="00916033">
        <w:t>ГЕНЕРА</w:t>
      </w:r>
      <w:r>
        <w:t>ТОР</w:t>
      </w:r>
      <w:r w:rsidRPr="00916033">
        <w:t xml:space="preserve"> ПРОГРАММНОЙ ДОКУМЕНТАЦИИ И</w:t>
      </w:r>
      <w:r>
        <w:t> </w:t>
      </w:r>
      <w:r w:rsidRPr="00916033">
        <w:t>НАУЧНО-ИССЛЕДОВАТЕЛЬСКИХ ОТЧЁТОВ ИЗ ИСХОДНЫХ ФАЙЛОВ ФОРМАТА «MARKDOWN»</w:t>
      </w:r>
    </w:p>
    <w:bookmarkEnd w:id="1"/>
    <w:p w:rsidR="000D23B5" w:rsidRPr="004E7FA2" w:rsidRDefault="000D23B5" w:rsidP="000D23B5">
      <w:pPr>
        <w:pStyle w:val="-"/>
      </w:pPr>
      <w:r>
        <w:t>Описание программы</w:t>
      </w:r>
    </w:p>
    <w:p w:rsidR="000D23B5" w:rsidRPr="008A0BCB" w:rsidRDefault="00D0677B" w:rsidP="000D23B5">
      <w:pPr>
        <w:pStyle w:val="-"/>
      </w:pPr>
      <w:r w:rsidRPr="00D0677B"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7CE9F78A" wp14:editId="36CA65E4">
                <wp:simplePos x="0" y="0"/>
                <wp:positionH relativeFrom="page">
                  <wp:posOffset>129540</wp:posOffset>
                </wp:positionH>
                <wp:positionV relativeFrom="page">
                  <wp:posOffset>5179060</wp:posOffset>
                </wp:positionV>
                <wp:extent cx="982800" cy="5482800"/>
                <wp:effectExtent l="0" t="0" r="0" b="381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800" cy="54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680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8"/>
                              <w:gridCol w:w="352"/>
                            </w:tblGrid>
                            <w:tr w:rsidR="00D0677B" w:rsidRPr="005923FD" w:rsidTr="009402FE">
                              <w:trPr>
                                <w:cantSplit/>
                                <w:trHeight w:hRule="exact" w:val="1985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0677B" w:rsidRPr="005923FD" w:rsidTr="009402FE">
                              <w:trPr>
                                <w:cantSplit/>
                                <w:trHeight w:hRule="exact" w:val="141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Инв. №  дубл.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0677B" w:rsidRPr="005923FD" w:rsidTr="009402FE">
                              <w:trPr>
                                <w:cantSplit/>
                                <w:trHeight w:hRule="exact" w:val="1418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Взам. Инв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0677B" w:rsidRPr="005923FD" w:rsidTr="009402FE">
                              <w:trPr>
                                <w:cantSplit/>
                                <w:trHeight w:hRule="exact" w:val="1985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D0677B" w:rsidRPr="005923FD" w:rsidTr="009402FE">
                              <w:trPr>
                                <w:cantSplit/>
                                <w:trHeight w:hRule="exact" w:val="1444"/>
                              </w:trPr>
                              <w:tc>
                                <w:tcPr>
                                  <w:tcW w:w="284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5923FD"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shd w:val="clear" w:color="auto" w:fill="auto"/>
                                  <w:tcMar>
                                    <w:left w:w="0" w:type="dxa"/>
                                    <w:right w:w="0" w:type="dxa"/>
                                  </w:tcMar>
                                  <w:textDirection w:val="btLr"/>
                                  <w:vAlign w:val="center"/>
                                </w:tcPr>
                                <w:p w:rsidR="00D0677B" w:rsidRPr="005923FD" w:rsidRDefault="00D0677B" w:rsidP="005923FD">
                                  <w:pPr>
                                    <w:spacing w:before="0" w:line="240" w:lineRule="auto"/>
                                    <w:jc w:val="center"/>
                                    <w:rPr>
                                      <w:rFonts w:ascii="PT Sans" w:hAnsi="PT Sans" w:cs="Arial"/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0677B" w:rsidRDefault="00D0677B" w:rsidP="00D067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.2pt;margin-top:407.8pt;width:77.4pt;height:431.7pt;z-index:-251656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" filled="f" stroked="f">
                <v:textbox>
                  <w:txbxContent>
                    <w:tbl>
                      <w:tblPr>
                        <w:tblW w:w="680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8"/>
                        <w:gridCol w:w="352"/>
                      </w:tblGrid>
                      <w:tr w:rsidR="00D0677B" w:rsidRPr="005923FD" w:rsidTr="009402FE">
                        <w:trPr>
                          <w:cantSplit/>
                          <w:trHeight w:hRule="exact" w:val="1985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0677B" w:rsidRPr="005923FD" w:rsidTr="009402FE">
                        <w:trPr>
                          <w:cantSplit/>
                          <w:trHeight w:hRule="exact" w:val="1418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Инв. №  дубл.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0677B" w:rsidRPr="005923FD" w:rsidTr="009402FE">
                        <w:trPr>
                          <w:cantSplit/>
                          <w:trHeight w:hRule="exact" w:val="1418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Взам. Инв №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0677B" w:rsidRPr="005923FD" w:rsidTr="009402FE">
                        <w:trPr>
                          <w:cantSplit/>
                          <w:trHeight w:hRule="exact" w:val="1985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D0677B" w:rsidRPr="005923FD" w:rsidTr="009402FE">
                        <w:trPr>
                          <w:cantSplit/>
                          <w:trHeight w:hRule="exact" w:val="1444"/>
                        </w:trPr>
                        <w:tc>
                          <w:tcPr>
                            <w:tcW w:w="284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5923FD"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397" w:type="dxa"/>
                            <w:shd w:val="clear" w:color="auto" w:fill="auto"/>
                            <w:tcMar>
                              <w:left w:w="0" w:type="dxa"/>
                              <w:right w:w="0" w:type="dxa"/>
                            </w:tcMar>
                            <w:textDirection w:val="btLr"/>
                            <w:vAlign w:val="center"/>
                          </w:tcPr>
                          <w:p w:rsidR="00D0677B" w:rsidRPr="005923FD" w:rsidRDefault="00D0677B" w:rsidP="005923FD">
                            <w:pPr>
                              <w:spacing w:before="0" w:line="240" w:lineRule="auto"/>
                              <w:jc w:val="center"/>
                              <w:rPr>
                                <w:rFonts w:ascii="PT Sans" w:hAnsi="PT Sans" w:cs="Arial"/>
                                <w:i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:rsidR="00D0677B" w:rsidRDefault="00D0677B" w:rsidP="00D0677B"/>
                  </w:txbxContent>
                </v:textbox>
                <w10:wrap anchorx="page" anchory="page"/>
              </v:shape>
            </w:pict>
          </mc:Fallback>
        </mc:AlternateContent>
      </w:r>
      <w:r w:rsidR="000D23B5">
        <w:t>АБВ</w:t>
      </w:r>
      <w:r w:rsidR="000D23B5" w:rsidRPr="008A0BCB">
        <w:t>Г.000</w:t>
      </w:r>
      <w:r w:rsidR="000D23B5" w:rsidRPr="00A8185A">
        <w:t>99</w:t>
      </w:r>
      <w:r w:rsidR="000D23B5" w:rsidRPr="008A0BCB">
        <w:t>-01</w:t>
      </w:r>
      <w:r w:rsidR="000D23B5">
        <w:rPr>
          <w:lang w:val="en-US"/>
        </w:rPr>
        <w:t> </w:t>
      </w:r>
      <w:r w:rsidR="000D23B5" w:rsidRPr="007E6F41">
        <w:t>1</w:t>
      </w:r>
      <w:r w:rsidR="000D23B5" w:rsidRPr="008A0BCB">
        <w:t>3</w:t>
      </w:r>
      <w:r w:rsidR="000D23B5">
        <w:rPr>
          <w:lang w:val="en-US"/>
        </w:rPr>
        <w:t> </w:t>
      </w:r>
      <w:r w:rsidR="000D23B5" w:rsidRPr="008A0BCB">
        <w:t>01</w:t>
      </w:r>
    </w:p>
    <w:p w:rsidR="000D23B5" w:rsidRPr="008A0BCB" w:rsidRDefault="000D23B5" w:rsidP="000D23B5">
      <w:pPr>
        <w:pStyle w:val="-"/>
      </w:pPr>
    </w:p>
    <w:p w:rsidR="000D23B5" w:rsidRPr="00627335" w:rsidRDefault="000D23B5" w:rsidP="000D23B5">
      <w:pPr>
        <w:pStyle w:val="-"/>
      </w:pPr>
      <w:r w:rsidRPr="008A0BCB">
        <w:t xml:space="preserve">Листов </w:t>
      </w:r>
      <w:r w:rsidR="00DC1DB4" w:rsidRPr="00627335">
        <w:t>%</w:t>
      </w:r>
      <w:r w:rsidR="00DC1DB4">
        <w:rPr>
          <w:lang w:val="en-US"/>
        </w:rPr>
        <w:t>NPAGES</w:t>
      </w:r>
      <w:r w:rsidR="00DC1DB4" w:rsidRPr="00627335">
        <w:t>%</w:t>
      </w:r>
    </w:p>
    <w:p w:rsidR="000D23B5" w:rsidRPr="008A0BCB" w:rsidRDefault="000D23B5" w:rsidP="000D23B5">
      <w:pPr>
        <w:pStyle w:val="-"/>
        <w:contextualSpacing/>
      </w:pPr>
    </w:p>
    <w:p w:rsidR="000D23B5" w:rsidRPr="008A0BCB" w:rsidRDefault="000D23B5" w:rsidP="000D23B5">
      <w:pPr>
        <w:pStyle w:val="-"/>
        <w:contextualSpacing/>
      </w:pPr>
    </w:p>
    <w:p w:rsidR="000D23B5" w:rsidRPr="008A0BCB" w:rsidRDefault="000D23B5" w:rsidP="000D23B5">
      <w:pPr>
        <w:pStyle w:val="-"/>
        <w:contextualSpacing/>
      </w:pPr>
    </w:p>
    <w:p w:rsidR="000D23B5" w:rsidRPr="00062618" w:rsidRDefault="000D23B5" w:rsidP="000D23B5">
      <w:pPr>
        <w:pStyle w:val="-"/>
        <w:contextualSpacing/>
      </w:pPr>
    </w:p>
    <w:p w:rsidR="000D23B5" w:rsidRPr="00062618" w:rsidRDefault="000D23B5" w:rsidP="000D23B5">
      <w:pPr>
        <w:pStyle w:val="-"/>
        <w:contextualSpacing/>
      </w:pPr>
    </w:p>
    <w:p w:rsidR="000D23B5" w:rsidRPr="00062618" w:rsidRDefault="000D23B5" w:rsidP="000D23B5">
      <w:pPr>
        <w:pStyle w:val="-"/>
        <w:contextualSpacing/>
      </w:pPr>
    </w:p>
    <w:p w:rsidR="000D23B5" w:rsidRDefault="000D23B5" w:rsidP="000D23B5">
      <w:pPr>
        <w:pStyle w:val="-"/>
        <w:contextualSpacing/>
      </w:pPr>
    </w:p>
    <w:p w:rsidR="00C72F18" w:rsidRDefault="00C72F18" w:rsidP="000D23B5">
      <w:pPr>
        <w:pStyle w:val="-"/>
        <w:contextualSpacing/>
      </w:pPr>
    </w:p>
    <w:p w:rsidR="00C72F18" w:rsidRDefault="00C72F18" w:rsidP="000D23B5">
      <w:pPr>
        <w:pStyle w:val="-"/>
        <w:contextualSpacing/>
      </w:pPr>
    </w:p>
    <w:p w:rsidR="00C72F18" w:rsidRDefault="00C72F18" w:rsidP="000D23B5">
      <w:pPr>
        <w:pStyle w:val="-"/>
        <w:contextualSpacing/>
      </w:pPr>
    </w:p>
    <w:p w:rsidR="0053070E" w:rsidRDefault="0053070E" w:rsidP="000D23B5">
      <w:pPr>
        <w:pStyle w:val="-"/>
        <w:contextualSpacing/>
      </w:pPr>
    </w:p>
    <w:p w:rsidR="0053070E" w:rsidRDefault="0053070E" w:rsidP="000D23B5">
      <w:pPr>
        <w:pStyle w:val="-"/>
        <w:contextualSpacing/>
      </w:pPr>
    </w:p>
    <w:p w:rsidR="000D23B5" w:rsidRPr="00A8185A" w:rsidRDefault="000D23B5" w:rsidP="0053070E">
      <w:pPr>
        <w:pStyle w:val="-"/>
        <w:rPr>
          <w:noProof/>
        </w:rPr>
      </w:pPr>
      <w:r w:rsidRPr="000268A4">
        <w:rPr>
          <w:noProof/>
        </w:rPr>
        <w:t>20</w:t>
      </w:r>
      <w:r w:rsidR="0053070E">
        <w:rPr>
          <w:noProof/>
        </w:rPr>
        <w:t>1</w:t>
      </w:r>
      <w:r w:rsidR="007A365E">
        <w:rPr>
          <w:noProof/>
        </w:rPr>
        <w:t>9</w:t>
      </w:r>
      <w:r w:rsidRPr="00A8185A">
        <w:rPr>
          <w:noProof/>
        </w:rPr>
        <w:br w:type="page"/>
      </w:r>
    </w:p>
    <w:p w:rsidR="00212F4C" w:rsidRPr="00F2410E" w:rsidRDefault="00172631" w:rsidP="00C3157D">
      <w:r w:rsidRPr="00F2410E">
        <w:rPr>
          <w:noProof/>
        </w:rPr>
        <w:lastRenderedPageBreak/>
        <w:t>%</w:t>
      </w:r>
      <w:r>
        <w:rPr>
          <w:noProof/>
        </w:rPr>
        <w:t>MAINTEXT</w:t>
      </w:r>
      <w:r w:rsidRPr="00F2410E">
        <w:rPr>
          <w:noProof/>
        </w:rPr>
        <w:t>%</w:t>
      </w:r>
    </w:p>
    <w:p w:rsidR="00284106" w:rsidRDefault="00284106" w:rsidP="00284106">
      <w:pPr>
        <w:pStyle w:val="UnnumberedHeading1NoTOC"/>
      </w:pPr>
      <w:bookmarkStart w:id="2" w:name="заголовок-первого-уровня"/>
      <w:bookmarkEnd w:id="2"/>
      <w:r>
        <w:lastRenderedPageBreak/>
        <w:t>Лист регистрации изменений</w:t>
      </w:r>
    </w:p>
    <w:tbl>
      <w:tblPr>
        <w:tblW w:w="10490" w:type="dxa"/>
        <w:tblInd w:w="-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624"/>
        <w:gridCol w:w="1072"/>
        <w:gridCol w:w="1025"/>
        <w:gridCol w:w="1134"/>
        <w:gridCol w:w="1134"/>
        <w:gridCol w:w="1134"/>
        <w:gridCol w:w="1418"/>
        <w:gridCol w:w="1418"/>
        <w:gridCol w:w="851"/>
        <w:gridCol w:w="680"/>
      </w:tblGrid>
      <w:tr w:rsidR="00284106" w:rsidRPr="0023395F" w:rsidTr="009402FE">
        <w:trPr>
          <w:cantSplit/>
          <w:trHeight w:hRule="exact" w:val="340"/>
          <w:tblHeader/>
        </w:trPr>
        <w:tc>
          <w:tcPr>
            <w:tcW w:w="624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9402FE" w:rsidRDefault="00284106" w:rsidP="009402FE">
            <w:pPr>
              <w:pStyle w:val="a5"/>
              <w:keepNext/>
              <w:rPr>
                <w:b/>
              </w:rPr>
            </w:pPr>
          </w:p>
        </w:tc>
        <w:tc>
          <w:tcPr>
            <w:tcW w:w="436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FA7B7B" w:rsidRDefault="00284106" w:rsidP="009402FE">
            <w:pPr>
              <w:pStyle w:val="a5"/>
              <w:keepNext/>
            </w:pPr>
            <w:r w:rsidRPr="00FA7B7B">
              <w:t>Номера листов (страниц)</w:t>
            </w:r>
          </w:p>
        </w:tc>
        <w:tc>
          <w:tcPr>
            <w:tcW w:w="1134" w:type="dxa"/>
            <w:vMerge w:val="restart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FA7B7B" w:rsidRDefault="00284106" w:rsidP="009402FE">
            <w:pPr>
              <w:pStyle w:val="a5"/>
              <w:keepNext/>
            </w:pPr>
            <w:r w:rsidRPr="00FA7B7B">
              <w:t>Всего листов (страниц) в докум.</w:t>
            </w:r>
          </w:p>
        </w:tc>
        <w:tc>
          <w:tcPr>
            <w:tcW w:w="1418" w:type="dxa"/>
            <w:vMerge w:val="restart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FA7B7B" w:rsidRDefault="00284106" w:rsidP="009402FE">
            <w:pPr>
              <w:pStyle w:val="a5"/>
              <w:keepNext/>
            </w:pPr>
            <w:r w:rsidRPr="00FA7B7B">
              <w:t>№ документа</w:t>
            </w:r>
          </w:p>
        </w:tc>
        <w:tc>
          <w:tcPr>
            <w:tcW w:w="1418" w:type="dxa"/>
            <w:vMerge w:val="restart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FA7B7B" w:rsidRDefault="00284106" w:rsidP="009402FE">
            <w:pPr>
              <w:pStyle w:val="a5"/>
              <w:keepNext/>
            </w:pPr>
            <w:r w:rsidRPr="00FA7B7B">
              <w:t>Входящий номер доп. Документа и дата</w:t>
            </w:r>
          </w:p>
        </w:tc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  <w:tl2br w:val="nil"/>
              <w:tr2bl w:val="nil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FA7B7B" w:rsidRDefault="00284106" w:rsidP="009402FE">
            <w:pPr>
              <w:pStyle w:val="a5"/>
              <w:keepNext/>
            </w:pPr>
            <w:r w:rsidRPr="00FA7B7B">
              <w:t>Подп.</w:t>
            </w:r>
          </w:p>
        </w:tc>
        <w:tc>
          <w:tcPr>
            <w:tcW w:w="680" w:type="dxa"/>
            <w:vMerge w:val="restart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FA7B7B" w:rsidRDefault="00284106" w:rsidP="009402FE">
            <w:pPr>
              <w:pStyle w:val="a5"/>
              <w:keepNext/>
            </w:pPr>
            <w:r w:rsidRPr="00FA7B7B">
              <w:t>Дата</w:t>
            </w:r>
          </w:p>
        </w:tc>
      </w:tr>
      <w:tr w:rsidR="00284106" w:rsidRPr="0023395F" w:rsidTr="009402FE">
        <w:trPr>
          <w:cantSplit/>
          <w:trHeight w:hRule="exact" w:val="1077"/>
        </w:trPr>
        <w:tc>
          <w:tcPr>
            <w:tcW w:w="624" w:type="dxa"/>
            <w:tcBorders>
              <w:top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23395F" w:rsidRDefault="00284106" w:rsidP="0023395F">
            <w:pPr>
              <w:pStyle w:val="a5"/>
            </w:pPr>
            <w:r w:rsidRPr="0023395F">
              <w:t>Изм.</w:t>
            </w:r>
          </w:p>
        </w:tc>
        <w:tc>
          <w:tcPr>
            <w:tcW w:w="1072" w:type="dxa"/>
            <w:tcBorders>
              <w:top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23395F" w:rsidRDefault="00284106" w:rsidP="0023395F">
            <w:pPr>
              <w:pStyle w:val="a5"/>
            </w:pPr>
            <w:r w:rsidRPr="0023395F">
              <w:t>изменен-ных</w:t>
            </w:r>
          </w:p>
        </w:tc>
        <w:tc>
          <w:tcPr>
            <w:tcW w:w="1025" w:type="dxa"/>
            <w:tcBorders>
              <w:top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23395F" w:rsidRDefault="00284106" w:rsidP="0023395F">
            <w:pPr>
              <w:pStyle w:val="a5"/>
            </w:pPr>
            <w:r w:rsidRPr="0023395F">
              <w:t>заменен-ных</w:t>
            </w:r>
          </w:p>
        </w:tc>
        <w:tc>
          <w:tcPr>
            <w:tcW w:w="1134" w:type="dxa"/>
            <w:tcBorders>
              <w:top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23395F" w:rsidRDefault="00284106" w:rsidP="0023395F">
            <w:pPr>
              <w:pStyle w:val="a5"/>
            </w:pPr>
            <w:r w:rsidRPr="0023395F">
              <w:t>новых</w:t>
            </w:r>
          </w:p>
        </w:tc>
        <w:tc>
          <w:tcPr>
            <w:tcW w:w="1134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23395F" w:rsidRDefault="00284106" w:rsidP="0023395F">
            <w:pPr>
              <w:pStyle w:val="a5"/>
            </w:pPr>
            <w:r w:rsidRPr="0023395F">
              <w:t>аннулиро-ванных</w:t>
            </w:r>
          </w:p>
        </w:tc>
        <w:tc>
          <w:tcPr>
            <w:tcW w:w="1134" w:type="dxa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23395F" w:rsidRDefault="00284106" w:rsidP="0023395F">
            <w:pPr>
              <w:pStyle w:val="a5"/>
            </w:pPr>
          </w:p>
        </w:tc>
        <w:tc>
          <w:tcPr>
            <w:tcW w:w="1418" w:type="dxa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23395F" w:rsidRDefault="00284106" w:rsidP="0023395F">
            <w:pPr>
              <w:pStyle w:val="a5"/>
            </w:pPr>
          </w:p>
        </w:tc>
        <w:tc>
          <w:tcPr>
            <w:tcW w:w="1418" w:type="dxa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23395F" w:rsidRDefault="00284106" w:rsidP="0023395F">
            <w:pPr>
              <w:pStyle w:val="a5"/>
            </w:pPr>
          </w:p>
        </w:tc>
        <w:tc>
          <w:tcPr>
            <w:tcW w:w="851" w:type="dxa"/>
            <w:vMerge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23395F" w:rsidRDefault="00284106" w:rsidP="0023395F">
            <w:pPr>
              <w:pStyle w:val="a5"/>
            </w:pPr>
          </w:p>
        </w:tc>
        <w:tc>
          <w:tcPr>
            <w:tcW w:w="680" w:type="dxa"/>
            <w:vMerge/>
            <w:tcBorders>
              <w:top w:val="single" w:sz="2" w:space="0" w:color="auto"/>
              <w:left w:val="single" w:sz="2" w:space="0" w:color="auto"/>
            </w:tcBorders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4106" w:rsidRPr="0023395F" w:rsidRDefault="00284106" w:rsidP="0023395F">
            <w:pPr>
              <w:pStyle w:val="a5"/>
            </w:pPr>
          </w:p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6043ED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  <w:tr w:rsidR="00284106" w:rsidRPr="00803FEE" w:rsidTr="009402FE">
        <w:trPr>
          <w:cantSplit/>
          <w:trHeight w:hRule="exact" w:val="454"/>
        </w:trPr>
        <w:tc>
          <w:tcPr>
            <w:tcW w:w="62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72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025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134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1418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851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  <w:tc>
          <w:tcPr>
            <w:tcW w:w="680" w:type="dxa"/>
            <w:shd w:val="clear" w:color="auto" w:fill="auto"/>
            <w:noWrap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284106" w:rsidRPr="00284106" w:rsidRDefault="00284106" w:rsidP="00E231A8"/>
        </w:tc>
      </w:tr>
    </w:tbl>
    <w:p w:rsidR="00284106" w:rsidRPr="00284106" w:rsidRDefault="00284106" w:rsidP="00284106">
      <w:pPr>
        <w:pStyle w:val="a1"/>
      </w:pPr>
    </w:p>
    <w:sectPr w:rsidR="00284106" w:rsidRPr="00284106" w:rsidSect="00D0677B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18" w:right="567" w:bottom="851" w:left="1134" w:header="284" w:footer="28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CCA" w:rsidRDefault="00A33CCA">
      <w:r>
        <w:separator/>
      </w:r>
    </w:p>
    <w:p w:rsidR="00A33CCA" w:rsidRDefault="00A33CCA"/>
  </w:endnote>
  <w:endnote w:type="continuationSeparator" w:id="0">
    <w:p w:rsidR="00A33CCA" w:rsidRDefault="00A33CCA">
      <w:r>
        <w:continuationSeparator/>
      </w:r>
    </w:p>
    <w:p w:rsidR="00A33CCA" w:rsidRDefault="00A33C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T Sans">
    <w:altName w:val="Calibri"/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PT Mono">
    <w:panose1 w:val="02060509020205020204"/>
    <w:charset w:val="CC"/>
    <w:family w:val="modern"/>
    <w:pitch w:val="fixed"/>
    <w:sig w:usb0="A00002EF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102" w:rsidRPr="00212F4C" w:rsidRDefault="00156102" w:rsidP="00021A2E">
    <w:pPr>
      <w:pStyle w:val="-"/>
    </w:pPr>
    <w:r>
      <w:fldChar w:fldCharType="begin"/>
    </w:r>
    <w:r>
      <w:instrText xml:space="preserve"> PAGE   \* MERGEFORMAT </w:instrText>
    </w:r>
    <w:r>
      <w:fldChar w:fldCharType="separate"/>
    </w:r>
    <w:r w:rsidR="00C72F18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1F0" w:rsidRDefault="005621F0" w:rsidP="005621F0">
    <w:pPr>
      <w:pStyle w:val="a9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32D" w:rsidRDefault="00C6532D">
    <w:pPr>
      <w:pStyle w:val="a9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65B3" w:rsidRDefault="00E165B3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CCA" w:rsidRDefault="00A33CCA">
      <w:r>
        <w:separator/>
      </w:r>
    </w:p>
    <w:p w:rsidR="00A33CCA" w:rsidRDefault="00A33CCA"/>
  </w:footnote>
  <w:footnote w:type="continuationSeparator" w:id="0">
    <w:p w:rsidR="00A33CCA" w:rsidRDefault="00A33CCA">
      <w:r>
        <w:continuationSeparator/>
      </w:r>
    </w:p>
    <w:p w:rsidR="00A33CCA" w:rsidRDefault="00A33CC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B9C" w:rsidRPr="003D260E" w:rsidRDefault="00DC1B9C" w:rsidP="009C40BA">
    <w:pPr>
      <w:pStyle w:val="a6"/>
      <w:spacing w:line="276" w:lineRule="auto"/>
      <w:jc w:val="center"/>
      <w:rPr>
        <w:lang w:val="en-US"/>
      </w:rPr>
    </w:pPr>
  </w:p>
  <w:p w:rsidR="00DC1B9C" w:rsidRDefault="00DC1B9C" w:rsidP="009C40BA">
    <w:pPr>
      <w:pStyle w:val="a6"/>
      <w:spacing w:line="276" w:lineRule="aut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10E" w:rsidRDefault="00F2410E" w:rsidP="009C40BA">
    <w:pPr>
      <w:pStyle w:val="a9"/>
      <w:spacing w:line="276" w:lineRule="auto"/>
      <w:jc w:val="center"/>
    </w:pPr>
    <w:r>
      <w:fldChar w:fldCharType="begin"/>
    </w:r>
    <w:r>
      <w:instrText>PAGE   \* MERGEFORMAT</w:instrText>
    </w:r>
    <w:r>
      <w:fldChar w:fldCharType="separate"/>
    </w:r>
    <w:r w:rsidR="007A365E">
      <w:rPr>
        <w:noProof/>
      </w:rPr>
      <w:t>2</w:t>
    </w:r>
    <w:r>
      <w:fldChar w:fldCharType="end"/>
    </w:r>
  </w:p>
  <w:p w:rsidR="00C6532D" w:rsidRDefault="00C6532D" w:rsidP="009C40BA">
    <w:pPr>
      <w:pStyle w:val="a6"/>
      <w:spacing w:line="276" w:lineRule="auto"/>
      <w:jc w:val="center"/>
    </w:pPr>
    <w:r>
      <w:t>АБВГ.00099-01 13 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60E" w:rsidRDefault="003D260E" w:rsidP="009C40BA">
    <w:pPr>
      <w:pStyle w:val="--"/>
      <w:spacing w:line="276" w:lineRule="auto"/>
      <w:rPr>
        <w:lang w:val="en-US"/>
      </w:rPr>
    </w:pPr>
  </w:p>
  <w:p w:rsidR="00083EB0" w:rsidRPr="003D260E" w:rsidRDefault="00F2410E" w:rsidP="009C40BA">
    <w:pPr>
      <w:pStyle w:val="a6"/>
      <w:spacing w:line="276" w:lineRule="auto"/>
      <w:jc w:val="center"/>
      <w:rPr>
        <w:lang w:val="en-US"/>
      </w:rPr>
    </w:pPr>
    <w:r>
      <w:t>АБВГ</w:t>
    </w:r>
    <w:r>
      <w:rPr>
        <w:lang w:val="en-US"/>
      </w:rPr>
      <w:t>.00099-01 13 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2A8DAD"/>
    <w:multiLevelType w:val="multilevel"/>
    <w:tmpl w:val="CC0A3E6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4961D5E"/>
    <w:multiLevelType w:val="multilevel"/>
    <w:tmpl w:val="6622BD28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7C"/>
    <w:multiLevelType w:val="singleLevel"/>
    <w:tmpl w:val="D34EE5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>
    <w:nsid w:val="FFFFFF7D"/>
    <w:multiLevelType w:val="singleLevel"/>
    <w:tmpl w:val="059692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>
    <w:nsid w:val="FFFFFF7E"/>
    <w:multiLevelType w:val="singleLevel"/>
    <w:tmpl w:val="7F8A33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>
    <w:nsid w:val="FFFFFF80"/>
    <w:multiLevelType w:val="singleLevel"/>
    <w:tmpl w:val="89D42A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0FDE2E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77B499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54F0F4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32F448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5D4200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</w:abstractNum>
  <w:abstractNum w:abstractNumId="13">
    <w:nsid w:val="00000019"/>
    <w:multiLevelType w:val="multilevel"/>
    <w:tmpl w:val="00000019"/>
    <w:name w:val="WW8Num25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>
    <w:nsid w:val="0000001C"/>
    <w:multiLevelType w:val="multilevel"/>
    <w:tmpl w:val="0000001C"/>
    <w:name w:val="WW8Num28"/>
    <w:lvl w:ilvl="0">
      <w:start w:val="1"/>
      <w:numFmt w:val="bullet"/>
      <w:lvlText w:val=""/>
      <w:lvlJc w:val="left"/>
      <w:pPr>
        <w:tabs>
          <w:tab w:val="num" w:pos="2116"/>
        </w:tabs>
        <w:ind w:left="2116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2476"/>
        </w:tabs>
        <w:ind w:left="2476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836"/>
        </w:tabs>
        <w:ind w:left="2836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3196"/>
        </w:tabs>
        <w:ind w:left="3196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>
    <w:nsid w:val="022E5BB5"/>
    <w:multiLevelType w:val="multilevel"/>
    <w:tmpl w:val="B05C3178"/>
    <w:styleLink w:val="1"/>
    <w:lvl w:ilvl="0">
      <w:start w:val="1"/>
      <w:numFmt w:val="decimal"/>
      <w:lvlText w:val="%1)"/>
      <w:lvlJc w:val="left"/>
      <w:pPr>
        <w:ind w:left="720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6">
    <w:nsid w:val="02EB2671"/>
    <w:multiLevelType w:val="multilevel"/>
    <w:tmpl w:val="A454959E"/>
    <w:styleLink w:val="a"/>
    <w:lvl w:ilvl="0">
      <w:numFmt w:val="bullet"/>
      <w:lvlText w:val="-"/>
      <w:lvlJc w:val="left"/>
      <w:pPr>
        <w:tabs>
          <w:tab w:val="num" w:pos="964"/>
        </w:tabs>
        <w:ind w:left="480" w:hanging="480"/>
      </w:pPr>
      <w:rPr>
        <w:rFonts w:ascii="PT Serif" w:hAnsi="PT Serif" w:hint="default"/>
        <w:sz w:val="24"/>
      </w:rPr>
    </w:lvl>
    <w:lvl w:ilvl="1">
      <w:numFmt w:val="bullet"/>
      <w:lvlText w:val="•"/>
      <w:lvlJc w:val="left"/>
      <w:pPr>
        <w:tabs>
          <w:tab w:val="num" w:pos="1247"/>
        </w:tabs>
        <w:ind w:left="1247" w:hanging="283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503"/>
        </w:tabs>
        <w:ind w:left="1503" w:hanging="256"/>
      </w:pPr>
      <w:rPr>
        <w:rFonts w:ascii="PT Serif" w:hAnsi="PT Serif" w:hint="default"/>
      </w:rPr>
    </w:lvl>
    <w:lvl w:ilvl="3">
      <w:numFmt w:val="bullet"/>
      <w:lvlText w:val="•"/>
      <w:lvlJc w:val="left"/>
      <w:pPr>
        <w:tabs>
          <w:tab w:val="num" w:pos="1758"/>
        </w:tabs>
        <w:ind w:left="1758" w:hanging="255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7">
    <w:nsid w:val="126D18AB"/>
    <w:multiLevelType w:val="multilevel"/>
    <w:tmpl w:val="2FC88A38"/>
    <w:name w:val="маркер"/>
    <w:lvl w:ilvl="0">
      <w:numFmt w:val="bullet"/>
      <w:lvlText w:val="-"/>
      <w:lvlJc w:val="left"/>
      <w:pPr>
        <w:tabs>
          <w:tab w:val="num" w:pos="0"/>
        </w:tabs>
        <w:ind w:left="709" w:hanging="709"/>
      </w:pPr>
      <w:rPr>
        <w:rFonts w:ascii="Times New Roman" w:hAnsi="Times New Roman" w:cs="Times New Roman" w:hint="default"/>
      </w:rPr>
    </w:lvl>
    <w:lvl w:ilvl="1">
      <w:numFmt w:val="bullet"/>
      <w:lvlText w:val="•"/>
      <w:lvlJc w:val="left"/>
      <w:pPr>
        <w:tabs>
          <w:tab w:val="num" w:pos="720"/>
        </w:tabs>
        <w:ind w:left="1429" w:hanging="709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1440"/>
        </w:tabs>
        <w:ind w:left="2149" w:hanging="709"/>
      </w:pPr>
      <w:rPr>
        <w:rFonts w:ascii="Times New Roman" w:hAnsi="Times New Roman" w:cs="Times New Roman" w:hint="default"/>
      </w:rPr>
    </w:lvl>
    <w:lvl w:ilvl="3">
      <w:numFmt w:val="bullet"/>
      <w:lvlText w:val="•"/>
      <w:lvlJc w:val="left"/>
      <w:pPr>
        <w:tabs>
          <w:tab w:val="num" w:pos="2160"/>
        </w:tabs>
        <w:ind w:left="2869" w:hanging="709"/>
      </w:pPr>
      <w:rPr>
        <w:rFonts w:hint="default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18">
    <w:nsid w:val="16DC3DF2"/>
    <w:multiLevelType w:val="multilevel"/>
    <w:tmpl w:val="0F5E0A8C"/>
    <w:styleLink w:val="10"/>
    <w:lvl w:ilvl="0">
      <w:start w:val="1"/>
      <w:numFmt w:val="decimal"/>
      <w:lvlText w:val="%1)"/>
      <w:lvlJc w:val="left"/>
      <w:pPr>
        <w:ind w:left="1429" w:hanging="360"/>
      </w:pPr>
      <w:rPr>
        <w:rFonts w:ascii="PT Serif" w:hAnsi="PT Serif" w:hint="default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1FB76F32"/>
    <w:multiLevelType w:val="hybridMultilevel"/>
    <w:tmpl w:val="D58CE6A2"/>
    <w:lvl w:ilvl="0" w:tplc="8E4C8B74">
      <w:start w:val="1"/>
      <w:numFmt w:val="decimal"/>
      <w:suff w:val="nothing"/>
      <w:lvlText w:val="Приложение %1"/>
      <w:lvlJc w:val="right"/>
      <w:pPr>
        <w:ind w:left="0" w:firstLine="0"/>
      </w:pPr>
      <w:rPr>
        <w:rFonts w:ascii="PT Serif" w:hAnsi="PT Serif" w:hint="default"/>
        <w:cap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F555CB"/>
    <w:multiLevelType w:val="multilevel"/>
    <w:tmpl w:val="D980B842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AAC1AC1"/>
    <w:multiLevelType w:val="hybridMultilevel"/>
    <w:tmpl w:val="40BAA1D8"/>
    <w:lvl w:ilvl="0" w:tplc="6F14E2E2">
      <w:start w:val="1"/>
      <w:numFmt w:val="decimal"/>
      <w:pStyle w:val="2"/>
      <w:lvlText w:val="%1)"/>
      <w:lvlJc w:val="left"/>
      <w:pPr>
        <w:ind w:left="643" w:hanging="360"/>
      </w:pPr>
      <w:rPr>
        <w:rFonts w:ascii="PT Serif" w:hAnsi="PT Serif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2">
    <w:nsid w:val="6C2F0ABB"/>
    <w:multiLevelType w:val="multilevel"/>
    <w:tmpl w:val="8236AF2E"/>
    <w:styleLink w:val="11"/>
    <w:lvl w:ilvl="0">
      <w:numFmt w:val="decimal"/>
      <w:lvlText w:val="%1)"/>
      <w:lvlJc w:val="left"/>
      <w:pPr>
        <w:tabs>
          <w:tab w:val="num" w:pos="0"/>
        </w:tabs>
        <w:ind w:left="480" w:hanging="480"/>
      </w:pPr>
      <w:rPr>
        <w:rFonts w:hint="default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3">
    <w:nsid w:val="799221F3"/>
    <w:multiLevelType w:val="multilevel"/>
    <w:tmpl w:val="89A86DD8"/>
    <w:lvl w:ilvl="0">
      <w:start w:val="1"/>
      <w:numFmt w:val="decimal"/>
      <w:pStyle w:val="12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19"/>
  </w:num>
  <w:num w:numId="3">
    <w:abstractNumId w:val="21"/>
  </w:num>
  <w:num w:numId="4">
    <w:abstractNumId w:val="22"/>
  </w:num>
  <w:num w:numId="5">
    <w:abstractNumId w:val="18"/>
  </w:num>
  <w:num w:numId="6">
    <w:abstractNumId w:val="15"/>
  </w:num>
  <w:num w:numId="7">
    <w:abstractNumId w:val="16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658"/>
    <w:rsid w:val="00000AFE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83EB0"/>
    <w:rsid w:val="000918BE"/>
    <w:rsid w:val="000A22CC"/>
    <w:rsid w:val="000A43BC"/>
    <w:rsid w:val="000A6CC4"/>
    <w:rsid w:val="000B01C1"/>
    <w:rsid w:val="000B4826"/>
    <w:rsid w:val="000B7CA3"/>
    <w:rsid w:val="000C394B"/>
    <w:rsid w:val="000D2362"/>
    <w:rsid w:val="000D23B5"/>
    <w:rsid w:val="000D245F"/>
    <w:rsid w:val="000D6B78"/>
    <w:rsid w:val="000E102D"/>
    <w:rsid w:val="000E22A5"/>
    <w:rsid w:val="000F721A"/>
    <w:rsid w:val="00103832"/>
    <w:rsid w:val="00105BC6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33E"/>
    <w:rsid w:val="001B55D1"/>
    <w:rsid w:val="001C01D6"/>
    <w:rsid w:val="001C53B7"/>
    <w:rsid w:val="001D077C"/>
    <w:rsid w:val="001D5461"/>
    <w:rsid w:val="001E44B1"/>
    <w:rsid w:val="001E4C62"/>
    <w:rsid w:val="001E7369"/>
    <w:rsid w:val="001F31DB"/>
    <w:rsid w:val="001F4390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1017"/>
    <w:rsid w:val="00226E09"/>
    <w:rsid w:val="00231367"/>
    <w:rsid w:val="002321BF"/>
    <w:rsid w:val="0023395F"/>
    <w:rsid w:val="00235916"/>
    <w:rsid w:val="00240511"/>
    <w:rsid w:val="00241110"/>
    <w:rsid w:val="00242378"/>
    <w:rsid w:val="00252CB8"/>
    <w:rsid w:val="00255CDD"/>
    <w:rsid w:val="00256DD0"/>
    <w:rsid w:val="002578C0"/>
    <w:rsid w:val="0026070D"/>
    <w:rsid w:val="0026256D"/>
    <w:rsid w:val="00267695"/>
    <w:rsid w:val="00271AB7"/>
    <w:rsid w:val="00273E22"/>
    <w:rsid w:val="00284106"/>
    <w:rsid w:val="00293F4E"/>
    <w:rsid w:val="002A190E"/>
    <w:rsid w:val="002A3D2B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3020C9"/>
    <w:rsid w:val="0030229D"/>
    <w:rsid w:val="00305663"/>
    <w:rsid w:val="0030775A"/>
    <w:rsid w:val="0031265D"/>
    <w:rsid w:val="00313643"/>
    <w:rsid w:val="00313972"/>
    <w:rsid w:val="00320A3B"/>
    <w:rsid w:val="003235E2"/>
    <w:rsid w:val="003243BE"/>
    <w:rsid w:val="00340A56"/>
    <w:rsid w:val="00340E69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FE5"/>
    <w:rsid w:val="003C2795"/>
    <w:rsid w:val="003C37B6"/>
    <w:rsid w:val="003D260E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71166"/>
    <w:rsid w:val="00473C0A"/>
    <w:rsid w:val="00480141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B6361"/>
    <w:rsid w:val="004C046F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4E2D"/>
    <w:rsid w:val="00507BD5"/>
    <w:rsid w:val="0051171D"/>
    <w:rsid w:val="005165B7"/>
    <w:rsid w:val="005218D9"/>
    <w:rsid w:val="0053070E"/>
    <w:rsid w:val="00532E2C"/>
    <w:rsid w:val="005349D3"/>
    <w:rsid w:val="00541EE2"/>
    <w:rsid w:val="00546E61"/>
    <w:rsid w:val="0054709A"/>
    <w:rsid w:val="005518E6"/>
    <w:rsid w:val="00552C6E"/>
    <w:rsid w:val="00554A9E"/>
    <w:rsid w:val="00554D76"/>
    <w:rsid w:val="005555A5"/>
    <w:rsid w:val="005621F0"/>
    <w:rsid w:val="00563EDD"/>
    <w:rsid w:val="00567B64"/>
    <w:rsid w:val="0057123A"/>
    <w:rsid w:val="005848D8"/>
    <w:rsid w:val="005923FD"/>
    <w:rsid w:val="00592EF8"/>
    <w:rsid w:val="00597BA4"/>
    <w:rsid w:val="005A5848"/>
    <w:rsid w:val="005B0935"/>
    <w:rsid w:val="005B1C35"/>
    <w:rsid w:val="005B59B4"/>
    <w:rsid w:val="005C2D0B"/>
    <w:rsid w:val="005C5CAE"/>
    <w:rsid w:val="005C73C3"/>
    <w:rsid w:val="005C7EE6"/>
    <w:rsid w:val="005D3ADA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065AC"/>
    <w:rsid w:val="006102CC"/>
    <w:rsid w:val="006117E3"/>
    <w:rsid w:val="0061285D"/>
    <w:rsid w:val="00612BB1"/>
    <w:rsid w:val="00615166"/>
    <w:rsid w:val="00622F46"/>
    <w:rsid w:val="00623211"/>
    <w:rsid w:val="00624E75"/>
    <w:rsid w:val="0062733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693"/>
    <w:rsid w:val="00672C68"/>
    <w:rsid w:val="00677087"/>
    <w:rsid w:val="0067723C"/>
    <w:rsid w:val="0068237E"/>
    <w:rsid w:val="00683234"/>
    <w:rsid w:val="00686ED6"/>
    <w:rsid w:val="00694C91"/>
    <w:rsid w:val="00696A9B"/>
    <w:rsid w:val="006A1371"/>
    <w:rsid w:val="006B2C51"/>
    <w:rsid w:val="006C367F"/>
    <w:rsid w:val="006C480A"/>
    <w:rsid w:val="006D4330"/>
    <w:rsid w:val="006D6865"/>
    <w:rsid w:val="006E1EB6"/>
    <w:rsid w:val="006E23D9"/>
    <w:rsid w:val="006E3029"/>
    <w:rsid w:val="006E4174"/>
    <w:rsid w:val="006F0844"/>
    <w:rsid w:val="006F2DBD"/>
    <w:rsid w:val="006F3B3C"/>
    <w:rsid w:val="006F4E1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84CF2"/>
    <w:rsid w:val="00786FBB"/>
    <w:rsid w:val="00794D06"/>
    <w:rsid w:val="007A09D1"/>
    <w:rsid w:val="007A2278"/>
    <w:rsid w:val="007A365E"/>
    <w:rsid w:val="007A48D8"/>
    <w:rsid w:val="007B1954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818E7"/>
    <w:rsid w:val="00884C39"/>
    <w:rsid w:val="00887E7D"/>
    <w:rsid w:val="008A0BCB"/>
    <w:rsid w:val="008A3968"/>
    <w:rsid w:val="008A3C02"/>
    <w:rsid w:val="008A568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5E3C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02FE"/>
    <w:rsid w:val="009415C5"/>
    <w:rsid w:val="00941BEB"/>
    <w:rsid w:val="00942652"/>
    <w:rsid w:val="009532A5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3C2B"/>
    <w:rsid w:val="009764C6"/>
    <w:rsid w:val="00977070"/>
    <w:rsid w:val="00977497"/>
    <w:rsid w:val="009778BF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0BA"/>
    <w:rsid w:val="009C443D"/>
    <w:rsid w:val="009C4BE0"/>
    <w:rsid w:val="009C569F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33B7"/>
    <w:rsid w:val="00A2439D"/>
    <w:rsid w:val="00A25457"/>
    <w:rsid w:val="00A27D8E"/>
    <w:rsid w:val="00A30006"/>
    <w:rsid w:val="00A31BAC"/>
    <w:rsid w:val="00A3244E"/>
    <w:rsid w:val="00A33C81"/>
    <w:rsid w:val="00A33CCA"/>
    <w:rsid w:val="00A35082"/>
    <w:rsid w:val="00A4018A"/>
    <w:rsid w:val="00A4125A"/>
    <w:rsid w:val="00A422B6"/>
    <w:rsid w:val="00A43C58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185A"/>
    <w:rsid w:val="00A86C6A"/>
    <w:rsid w:val="00A90AC3"/>
    <w:rsid w:val="00A92330"/>
    <w:rsid w:val="00A93084"/>
    <w:rsid w:val="00AB1A92"/>
    <w:rsid w:val="00AB1F96"/>
    <w:rsid w:val="00AB3E4A"/>
    <w:rsid w:val="00AB507A"/>
    <w:rsid w:val="00AB5557"/>
    <w:rsid w:val="00AB5A96"/>
    <w:rsid w:val="00AE0722"/>
    <w:rsid w:val="00AF16AC"/>
    <w:rsid w:val="00AF1D74"/>
    <w:rsid w:val="00B01A33"/>
    <w:rsid w:val="00B02717"/>
    <w:rsid w:val="00B02730"/>
    <w:rsid w:val="00B07BD0"/>
    <w:rsid w:val="00B104E6"/>
    <w:rsid w:val="00B13F2B"/>
    <w:rsid w:val="00B15CCD"/>
    <w:rsid w:val="00B17BA0"/>
    <w:rsid w:val="00B17D64"/>
    <w:rsid w:val="00B257C2"/>
    <w:rsid w:val="00B25F39"/>
    <w:rsid w:val="00B27787"/>
    <w:rsid w:val="00B30CA7"/>
    <w:rsid w:val="00B32230"/>
    <w:rsid w:val="00B33B75"/>
    <w:rsid w:val="00B46D17"/>
    <w:rsid w:val="00B500BC"/>
    <w:rsid w:val="00B51337"/>
    <w:rsid w:val="00B545A8"/>
    <w:rsid w:val="00B65E8C"/>
    <w:rsid w:val="00B66A50"/>
    <w:rsid w:val="00B66BF3"/>
    <w:rsid w:val="00B72818"/>
    <w:rsid w:val="00B74163"/>
    <w:rsid w:val="00B752DB"/>
    <w:rsid w:val="00B80AF4"/>
    <w:rsid w:val="00B85A8F"/>
    <w:rsid w:val="00B92911"/>
    <w:rsid w:val="00BA3F4A"/>
    <w:rsid w:val="00BA73F0"/>
    <w:rsid w:val="00BB5D94"/>
    <w:rsid w:val="00BB729E"/>
    <w:rsid w:val="00BC1664"/>
    <w:rsid w:val="00BD157D"/>
    <w:rsid w:val="00BD2A20"/>
    <w:rsid w:val="00BE47C7"/>
    <w:rsid w:val="00BE6616"/>
    <w:rsid w:val="00C06947"/>
    <w:rsid w:val="00C12568"/>
    <w:rsid w:val="00C13338"/>
    <w:rsid w:val="00C14EAD"/>
    <w:rsid w:val="00C14FCF"/>
    <w:rsid w:val="00C156EC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5EB8"/>
    <w:rsid w:val="00C57217"/>
    <w:rsid w:val="00C639C2"/>
    <w:rsid w:val="00C6496A"/>
    <w:rsid w:val="00C6532D"/>
    <w:rsid w:val="00C65FF5"/>
    <w:rsid w:val="00C66A53"/>
    <w:rsid w:val="00C67A20"/>
    <w:rsid w:val="00C72038"/>
    <w:rsid w:val="00C7288F"/>
    <w:rsid w:val="00C72F18"/>
    <w:rsid w:val="00C77643"/>
    <w:rsid w:val="00C81970"/>
    <w:rsid w:val="00C853BB"/>
    <w:rsid w:val="00C85F4C"/>
    <w:rsid w:val="00C86823"/>
    <w:rsid w:val="00C8770C"/>
    <w:rsid w:val="00C93C82"/>
    <w:rsid w:val="00C959D2"/>
    <w:rsid w:val="00CA2F34"/>
    <w:rsid w:val="00CA6505"/>
    <w:rsid w:val="00CB0D59"/>
    <w:rsid w:val="00CB0FDF"/>
    <w:rsid w:val="00CB1CA8"/>
    <w:rsid w:val="00CB6B5B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7CFB"/>
    <w:rsid w:val="00CE7E67"/>
    <w:rsid w:val="00CF0B2E"/>
    <w:rsid w:val="00CF381A"/>
    <w:rsid w:val="00CF3E7D"/>
    <w:rsid w:val="00D01AE9"/>
    <w:rsid w:val="00D02A66"/>
    <w:rsid w:val="00D02F0A"/>
    <w:rsid w:val="00D049D6"/>
    <w:rsid w:val="00D06601"/>
    <w:rsid w:val="00D0677B"/>
    <w:rsid w:val="00D14772"/>
    <w:rsid w:val="00D17BA4"/>
    <w:rsid w:val="00D24570"/>
    <w:rsid w:val="00D25D9C"/>
    <w:rsid w:val="00D2657A"/>
    <w:rsid w:val="00D30543"/>
    <w:rsid w:val="00D334F0"/>
    <w:rsid w:val="00D35C61"/>
    <w:rsid w:val="00D35F3B"/>
    <w:rsid w:val="00D45589"/>
    <w:rsid w:val="00D500C1"/>
    <w:rsid w:val="00D50586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73C39"/>
    <w:rsid w:val="00D8019D"/>
    <w:rsid w:val="00D8071A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B41D7"/>
    <w:rsid w:val="00DB62C5"/>
    <w:rsid w:val="00DB6D8D"/>
    <w:rsid w:val="00DC1B9C"/>
    <w:rsid w:val="00DC1DB4"/>
    <w:rsid w:val="00DC2313"/>
    <w:rsid w:val="00DC2D12"/>
    <w:rsid w:val="00DC39AE"/>
    <w:rsid w:val="00DC56EB"/>
    <w:rsid w:val="00DD165D"/>
    <w:rsid w:val="00DD6443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64F1"/>
    <w:rsid w:val="00E106E1"/>
    <w:rsid w:val="00E112C6"/>
    <w:rsid w:val="00E160EF"/>
    <w:rsid w:val="00E165B3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60514"/>
    <w:rsid w:val="00E67CCC"/>
    <w:rsid w:val="00E73947"/>
    <w:rsid w:val="00E74750"/>
    <w:rsid w:val="00E776BE"/>
    <w:rsid w:val="00E77BCC"/>
    <w:rsid w:val="00E80B9B"/>
    <w:rsid w:val="00E95672"/>
    <w:rsid w:val="00E97A87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A8A"/>
    <w:rsid w:val="00EF4DD3"/>
    <w:rsid w:val="00EF5FA0"/>
    <w:rsid w:val="00F0095B"/>
    <w:rsid w:val="00F020A3"/>
    <w:rsid w:val="00F05BF8"/>
    <w:rsid w:val="00F12D80"/>
    <w:rsid w:val="00F140AF"/>
    <w:rsid w:val="00F14751"/>
    <w:rsid w:val="00F152EC"/>
    <w:rsid w:val="00F15ECE"/>
    <w:rsid w:val="00F16A9C"/>
    <w:rsid w:val="00F21CE4"/>
    <w:rsid w:val="00F22D70"/>
    <w:rsid w:val="00F2410E"/>
    <w:rsid w:val="00F247EF"/>
    <w:rsid w:val="00F30921"/>
    <w:rsid w:val="00F32D97"/>
    <w:rsid w:val="00F36148"/>
    <w:rsid w:val="00F3658A"/>
    <w:rsid w:val="00F3749A"/>
    <w:rsid w:val="00F44AA3"/>
    <w:rsid w:val="00F45CF9"/>
    <w:rsid w:val="00F47598"/>
    <w:rsid w:val="00F5249F"/>
    <w:rsid w:val="00F5386C"/>
    <w:rsid w:val="00F54005"/>
    <w:rsid w:val="00F5450D"/>
    <w:rsid w:val="00F567A1"/>
    <w:rsid w:val="00F66749"/>
    <w:rsid w:val="00F72112"/>
    <w:rsid w:val="00F73B2E"/>
    <w:rsid w:val="00F7660C"/>
    <w:rsid w:val="00F87BAD"/>
    <w:rsid w:val="00F90BAB"/>
    <w:rsid w:val="00F93602"/>
    <w:rsid w:val="00F93D3D"/>
    <w:rsid w:val="00F969D3"/>
    <w:rsid w:val="00FA3348"/>
    <w:rsid w:val="00FA4C79"/>
    <w:rsid w:val="00FA7B7B"/>
    <w:rsid w:val="00FB1BE2"/>
    <w:rsid w:val="00FB29DD"/>
    <w:rsid w:val="00FB5A92"/>
    <w:rsid w:val="00FB6D50"/>
    <w:rsid w:val="00FC34CE"/>
    <w:rsid w:val="00FC3AF9"/>
    <w:rsid w:val="00FC7160"/>
    <w:rsid w:val="00FC7FFC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semiHidden="0" w:uiPriority="0" w:unhideWhenUsed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0" w:unhideWhenUsed="0" w:qFormat="1"/>
    <w:lsdException w:name="Date" w:uiPriority="0" w:qFormat="1"/>
    <w:lsdException w:name="Body Text Indent 2" w:uiPriority="0"/>
    <w:lsdException w:name="Block Text" w:uiPriority="9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a0">
    <w:name w:val="Normal"/>
    <w:qFormat/>
    <w:rsid w:val="009053E4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000AFE"/>
    <w:pPr>
      <w:keepNext/>
      <w:pageBreakBefore/>
      <w:numPr>
        <w:numId w:val="1"/>
      </w:numPr>
      <w:tabs>
        <w:tab w:val="left" w:pos="567"/>
      </w:tabs>
      <w:suppressAutoHyphens/>
      <w:spacing w:after="360"/>
      <w:ind w:left="0" w:firstLine="0"/>
      <w:jc w:val="center"/>
      <w:outlineLvl w:val="0"/>
    </w:pPr>
    <w:rPr>
      <w:caps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CA2F34"/>
    <w:pPr>
      <w:numPr>
        <w:ilvl w:val="4"/>
      </w:numPr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CA2F34"/>
    <w:rPr>
      <w:rFonts w:ascii="PT Serif" w:hAnsi="PT Serif" w:cs="Arial"/>
      <w:i/>
      <w:sz w:val="24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000AFE"/>
    <w:pPr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000AFE"/>
    <w:pPr>
      <w:tabs>
        <w:tab w:val="right" w:leader="dot" w:pos="10196"/>
      </w:tabs>
      <w:spacing w:after="120" w:line="240" w:lineRule="auto"/>
      <w:ind w:left="426" w:right="567" w:hanging="426"/>
    </w:pPr>
    <w:rPr>
      <w:rFonts w:eastAsia="MS Mincho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46041"/>
    <w:pPr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46041"/>
    <w:pPr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146041"/>
    <w:pPr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Заголовок 1 Знак"/>
    <w:link w:val="12"/>
    <w:uiPriority w:val="9"/>
    <w:rsid w:val="00000AFE"/>
    <w:rPr>
      <w:rFonts w:ascii="PT Serif" w:hAnsi="PT Serif"/>
      <w:caps/>
      <w:sz w:val="24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qFormat/>
    <w:rsid w:val="00CF3E7D"/>
    <w:pPr>
      <w:suppressAutoHyphens/>
      <w:spacing w:before="360" w:after="240"/>
      <w:jc w:val="center"/>
    </w:pPr>
    <w:rPr>
      <w:caps/>
      <w:color w:val="000000"/>
      <w:lang w:eastAsia="x-none"/>
    </w:rPr>
  </w:style>
  <w:style w:type="character" w:customStyle="1" w:styleId="ad">
    <w:name w:val="Название Знак"/>
    <w:link w:val="ac"/>
    <w:rsid w:val="00CF3E7D"/>
    <w:rPr>
      <w:rFonts w:ascii="PT Serif" w:hAnsi="PT Serif"/>
      <w:caps/>
      <w:color w:val="000000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B66BF3"/>
    <w:pPr>
      <w:numPr>
        <w:numId w:val="0"/>
      </w:numPr>
    </w:pPr>
  </w:style>
  <w:style w:type="character" w:customStyle="1" w:styleId="UnnumberedHeading10">
    <w:name w:val="UnnumberedHeading1 Знак"/>
    <w:link w:val="UnnumberedHeading1"/>
    <w:rsid w:val="00B66BF3"/>
    <w:rPr>
      <w:rFonts w:ascii="PT Serif" w:hAnsi="PT Serif"/>
      <w:caps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B01A33"/>
    <w:pPr>
      <w:jc w:val="center"/>
    </w:pPr>
    <w:rPr>
      <w:rFonts w:ascii="PT Serif" w:hAnsi="PT Serif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D35F3B"/>
    <w:pPr>
      <w:spacing w:after="0"/>
      <w:jc w:val="center"/>
    </w:pPr>
    <w:rPr>
      <w:rFonts w:ascii="PT Serif" w:hAnsi="PT Serif"/>
      <w:sz w:val="2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Ind w:w="0" w:type="dxa"/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="Calibri"/>
      <w:szCs w:val="24"/>
      <w:lang w:val="en-US" w:eastAsia="en-US"/>
    </w:rPr>
  </w:style>
  <w:style w:type="character" w:customStyle="1" w:styleId="af1">
    <w:name w:val="Текст сноски Знак"/>
    <w:link w:val="af0"/>
    <w:uiPriority w:val="9"/>
    <w:rsid w:val="00293F4E"/>
    <w:rPr>
      <w:rFonts w:ascii="PT Serif" w:eastAsia="Calibri" w:hAnsi="PT Serif" w:cs="Times New Roman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sz w:val="22"/>
      <w:szCs w:val="22"/>
    </w:rPr>
  </w:style>
  <w:style w:type="table" w:customStyle="1" w:styleId="TableStyleGost">
    <w:name w:val="TableStyleGost"/>
    <w:basedOn w:val="a3"/>
    <w:uiPriority w:val="99"/>
    <w:rsid w:val="00552C6E"/>
    <w:rPr>
      <w:rFonts w:ascii="PT Serif" w:eastAsia="Calibri" w:hAnsi="PT Serif"/>
      <w:sz w:val="24"/>
      <w:szCs w:val="24"/>
      <w:lang w:val="en-US" w:eastAsia="en-US"/>
    </w:rPr>
    <w:tblPr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8" w:space="0" w:color="000000"/>
        <w:insideV w:val="single" w:sz="8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/>
          <w:left w:val="single" w:sz="12" w:space="0" w:color="000000"/>
          <w:bottom w:val="double" w:sz="4" w:space="0" w:color="auto"/>
          <w:right w:val="single" w:sz="12" w:space="0" w:color="000000"/>
          <w:insideH w:val="nil"/>
          <w:insideV w:val="single" w:sz="8" w:space="0" w:color="000000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8" w:space="0" w:color="000000"/>
        <w:insideV w:val="single" w:sz="8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/>
          <w:left w:val="single" w:sz="12" w:space="0" w:color="000000"/>
          <w:bottom w:val="single" w:sz="8" w:space="0" w:color="000000"/>
          <w:right w:val="single" w:sz="12" w:space="0" w:color="000000"/>
          <w:insideH w:val="nil"/>
          <w:insideV w:val="single" w:sz="8" w:space="0" w:color="000000"/>
          <w:tl2br w:val="nil"/>
          <w:tr2bl w:val="nil"/>
        </w:tcBorders>
      </w:tcPr>
    </w:tblStylePr>
  </w:style>
  <w:style w:type="character" w:styleId="af2">
    <w:name w:val="Hyperlink"/>
    <w:uiPriority w:val="99"/>
    <w:unhideWhenUsed/>
    <w:rsid w:val="00FA4C79"/>
    <w:rPr>
      <w:rFonts w:ascii="PT Serif" w:hAnsi="PT Serif"/>
      <w:color w:val="1F497D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aff">
    <w:name w:val="Подзаголовок Знак"/>
    <w:link w:val="afe"/>
    <w:rsid w:val="00C14EAD"/>
    <w:rPr>
      <w:rFonts w:ascii="PT Serif" w:eastAsia="Times New Roman" w:hAnsi="PT Serif" w:cs="Times New Roman"/>
      <w:color w:val="5A5A5A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tabs>
        <w:tab w:val="clear" w:pos="567"/>
      </w:tabs>
      <w:suppressAutoHyphens w:val="0"/>
      <w:spacing w:before="240" w:after="0"/>
      <w:jc w:val="both"/>
      <w:outlineLvl w:val="9"/>
    </w:pPr>
    <w:rPr>
      <w:caps w:val="0"/>
      <w:color w:val="365F91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i/>
      <w:iCs/>
      <w:color w:val="4F81BD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szCs w:val="24"/>
    </w:rPr>
  </w:style>
  <w:style w:type="character" w:customStyle="1" w:styleId="affb">
    <w:name w:val="Шапка Знак"/>
    <w:link w:val="affa"/>
    <w:uiPriority w:val="99"/>
    <w:semiHidden/>
    <w:rsid w:val="00293F4E"/>
    <w:rPr>
      <w:rFonts w:ascii="PT Serif" w:eastAsia="Times New Roman" w:hAnsi="PT Serif" w:cs="Times New Roman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37EEF"/>
    <w:pPr>
      <w:numPr>
        <w:ilvl w:val="0"/>
        <w:numId w:val="0"/>
      </w:numPr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="Calibr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727D7E"/>
    <w:rPr>
      <w:rFonts w:ascii="PT Serif" w:hAnsi="PT Serif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Contributors">
    <w:name w:val="TableStyleContributors"/>
    <w:basedOn w:val="a3"/>
    <w:uiPriority w:val="99"/>
    <w:rsid w:val="009053E4"/>
    <w:rPr>
      <w:rFonts w:ascii="PT Serif" w:hAnsi="PT Serif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</w:style>
  <w:style w:type="paragraph" w:styleId="affc">
    <w:name w:val="List Bullet"/>
    <w:basedOn w:val="a0"/>
    <w:uiPriority w:val="99"/>
    <w:unhideWhenUsed/>
    <w:rsid w:val="00504E2D"/>
    <w:pPr>
      <w:spacing w:after="120"/>
      <w:ind w:left="1418" w:hanging="284"/>
      <w:contextualSpacing/>
    </w:pPr>
  </w:style>
  <w:style w:type="paragraph" w:customStyle="1" w:styleId="affd">
    <w:name w:val="Подписи"/>
    <w:basedOn w:val="a0"/>
    <w:link w:val="affe"/>
    <w:qFormat/>
    <w:rsid w:val="00504E2D"/>
    <w:pPr>
      <w:tabs>
        <w:tab w:val="right" w:leader="underscore" w:pos="4499"/>
      </w:tabs>
      <w:spacing w:before="240" w:line="240" w:lineRule="auto"/>
      <w:jc w:val="left"/>
    </w:pPr>
  </w:style>
  <w:style w:type="character" w:customStyle="1" w:styleId="affe">
    <w:name w:val="Подписи Знак"/>
    <w:link w:val="affd"/>
    <w:rsid w:val="00504E2D"/>
    <w:rPr>
      <w:rFonts w:ascii="PT Serif" w:hAnsi="PT Serif"/>
      <w:sz w:val="24"/>
    </w:rPr>
  </w:style>
  <w:style w:type="paragraph" w:customStyle="1" w:styleId="-7">
    <w:name w:val="Подписи-право"/>
    <w:basedOn w:val="affd"/>
    <w:link w:val="-8"/>
    <w:qFormat/>
    <w:rsid w:val="00504E2D"/>
    <w:pPr>
      <w:spacing w:before="0" w:after="240"/>
      <w:ind w:right="1026"/>
      <w:jc w:val="right"/>
    </w:pPr>
  </w:style>
  <w:style w:type="character" w:customStyle="1" w:styleId="-8">
    <w:name w:val="Подписи-право Знак"/>
    <w:link w:val="-7"/>
    <w:rsid w:val="00504E2D"/>
    <w:rPr>
      <w:rFonts w:ascii="PT Serif" w:hAnsi="PT Seri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" w:qFormat="1"/>
    <w:lsdException w:name="caption" w:semiHidden="0" w:uiPriority="0" w:unhideWhenUsed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/>
    <w:lsdException w:name="Subtitle" w:semiHidden="0" w:uiPriority="0" w:unhideWhenUsed="0" w:qFormat="1"/>
    <w:lsdException w:name="Date" w:uiPriority="0" w:qFormat="1"/>
    <w:lsdException w:name="Body Text Indent 2" w:uiPriority="0"/>
    <w:lsdException w:name="Block Text" w:uiPriority="9" w:qFormat="1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 w:qFormat="1"/>
    <w:lsdException w:name="TOC Heading" w:uiPriority="39" w:qFormat="1"/>
  </w:latentStyles>
  <w:style w:type="paragraph" w:default="1" w:styleId="a0">
    <w:name w:val="Normal"/>
    <w:qFormat/>
    <w:rsid w:val="009053E4"/>
    <w:pPr>
      <w:spacing w:before="120" w:line="360" w:lineRule="auto"/>
      <w:jc w:val="both"/>
    </w:pPr>
    <w:rPr>
      <w:rFonts w:ascii="PT Serif" w:hAnsi="PT Serif"/>
      <w:sz w:val="24"/>
    </w:rPr>
  </w:style>
  <w:style w:type="paragraph" w:styleId="12">
    <w:name w:val="heading 1"/>
    <w:basedOn w:val="a0"/>
    <w:next w:val="20"/>
    <w:link w:val="13"/>
    <w:uiPriority w:val="9"/>
    <w:qFormat/>
    <w:rsid w:val="00000AFE"/>
    <w:pPr>
      <w:keepNext/>
      <w:pageBreakBefore/>
      <w:numPr>
        <w:numId w:val="1"/>
      </w:numPr>
      <w:tabs>
        <w:tab w:val="left" w:pos="567"/>
      </w:tabs>
      <w:suppressAutoHyphens/>
      <w:spacing w:after="360"/>
      <w:ind w:left="0" w:firstLine="0"/>
      <w:jc w:val="center"/>
      <w:outlineLvl w:val="0"/>
    </w:pPr>
    <w:rPr>
      <w:caps/>
      <w:lang w:eastAsia="x-none"/>
    </w:rPr>
  </w:style>
  <w:style w:type="paragraph" w:styleId="20">
    <w:name w:val="heading 2"/>
    <w:basedOn w:val="a0"/>
    <w:next w:val="a1"/>
    <w:link w:val="21"/>
    <w:uiPriority w:val="9"/>
    <w:qFormat/>
    <w:rsid w:val="00C14EAD"/>
    <w:pPr>
      <w:keepNext/>
      <w:numPr>
        <w:ilvl w:val="1"/>
        <w:numId w:val="1"/>
      </w:numPr>
      <w:suppressAutoHyphens/>
      <w:spacing w:before="480" w:after="240"/>
      <w:ind w:left="1418" w:hanging="718"/>
      <w:outlineLvl w:val="1"/>
    </w:pPr>
    <w:rPr>
      <w:b/>
      <w:bCs/>
      <w:iCs/>
      <w:szCs w:val="28"/>
      <w:lang w:eastAsia="x-none"/>
    </w:rPr>
  </w:style>
  <w:style w:type="paragraph" w:styleId="3">
    <w:name w:val="heading 3"/>
    <w:basedOn w:val="20"/>
    <w:next w:val="a1"/>
    <w:uiPriority w:val="9"/>
    <w:qFormat/>
    <w:rsid w:val="00DC39AE"/>
    <w:pPr>
      <w:numPr>
        <w:ilvl w:val="2"/>
      </w:numPr>
      <w:spacing w:before="240" w:after="120"/>
      <w:ind w:left="1560" w:hanging="862"/>
      <w:outlineLvl w:val="2"/>
    </w:pPr>
    <w:rPr>
      <w:rFonts w:cs="Arial"/>
      <w:b w:val="0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DC39AE"/>
    <w:pPr>
      <w:numPr>
        <w:ilvl w:val="3"/>
      </w:numPr>
      <w:spacing w:before="0" w:after="0"/>
      <w:ind w:left="1985" w:hanging="1276"/>
      <w:outlineLvl w:val="3"/>
    </w:pPr>
    <w:rPr>
      <w:bCs/>
      <w:i/>
      <w:szCs w:val="28"/>
    </w:rPr>
  </w:style>
  <w:style w:type="paragraph" w:styleId="5">
    <w:name w:val="heading 5"/>
    <w:basedOn w:val="4"/>
    <w:next w:val="a1"/>
    <w:link w:val="50"/>
    <w:uiPriority w:val="9"/>
    <w:qFormat/>
    <w:rsid w:val="00CA2F34"/>
    <w:pPr>
      <w:numPr>
        <w:ilvl w:val="4"/>
      </w:numPr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DC39AE"/>
    <w:rPr>
      <w:rFonts w:ascii="PT Serif" w:hAnsi="PT Serif" w:cs="Arial"/>
      <w:bCs/>
      <w:i/>
      <w:iCs/>
      <w:sz w:val="24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CA2F34"/>
    <w:rPr>
      <w:rFonts w:ascii="PT Serif" w:hAnsi="PT Serif" w:cs="Arial"/>
      <w:i/>
      <w:sz w:val="24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2">
    <w:name w:val="toc 2"/>
    <w:basedOn w:val="a0"/>
    <w:next w:val="a0"/>
    <w:autoRedefine/>
    <w:uiPriority w:val="39"/>
    <w:qFormat/>
    <w:rsid w:val="00000AFE"/>
    <w:pPr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000AFE"/>
    <w:pPr>
      <w:tabs>
        <w:tab w:val="right" w:leader="dot" w:pos="10196"/>
      </w:tabs>
      <w:spacing w:after="120" w:line="240" w:lineRule="auto"/>
      <w:ind w:left="426" w:right="567" w:hanging="426"/>
    </w:pPr>
    <w:rPr>
      <w:rFonts w:eastAsia="MS Mincho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46041"/>
    <w:pPr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46041"/>
    <w:pPr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146041"/>
    <w:pPr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Заголовок 1 Знак"/>
    <w:link w:val="12"/>
    <w:uiPriority w:val="9"/>
    <w:rsid w:val="00000AFE"/>
    <w:rPr>
      <w:rFonts w:ascii="PT Serif" w:hAnsi="PT Serif"/>
      <w:caps/>
      <w:sz w:val="24"/>
      <w:lang w:eastAsia="x-none"/>
    </w:rPr>
  </w:style>
  <w:style w:type="character" w:customStyle="1" w:styleId="21">
    <w:name w:val="Заголовок 2 Знак"/>
    <w:link w:val="20"/>
    <w:uiPriority w:val="9"/>
    <w:rsid w:val="00C14EAD"/>
    <w:rPr>
      <w:rFonts w:ascii="PT Serif" w:hAnsi="PT Serif"/>
      <w:b/>
      <w:bCs/>
      <w:iCs/>
      <w:sz w:val="24"/>
      <w:szCs w:val="28"/>
      <w:lang w:eastAsia="x-none"/>
    </w:rPr>
  </w:style>
  <w:style w:type="paragraph" w:styleId="23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qFormat/>
    <w:rsid w:val="00CF3E7D"/>
    <w:pPr>
      <w:suppressAutoHyphens/>
      <w:spacing w:before="360" w:after="240"/>
      <w:jc w:val="center"/>
    </w:pPr>
    <w:rPr>
      <w:caps/>
      <w:color w:val="000000"/>
      <w:lang w:eastAsia="x-none"/>
    </w:rPr>
  </w:style>
  <w:style w:type="character" w:customStyle="1" w:styleId="ad">
    <w:name w:val="Название Знак"/>
    <w:link w:val="ac"/>
    <w:rsid w:val="00CF3E7D"/>
    <w:rPr>
      <w:rFonts w:ascii="PT Serif" w:hAnsi="PT Serif"/>
      <w:caps/>
      <w:color w:val="000000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B66BF3"/>
    <w:pPr>
      <w:numPr>
        <w:numId w:val="0"/>
      </w:numPr>
    </w:pPr>
  </w:style>
  <w:style w:type="character" w:customStyle="1" w:styleId="UnnumberedHeading10">
    <w:name w:val="UnnumberedHeading1 Знак"/>
    <w:link w:val="UnnumberedHeading1"/>
    <w:rsid w:val="00B66BF3"/>
    <w:rPr>
      <w:rFonts w:ascii="PT Serif" w:hAnsi="PT Serif"/>
      <w:caps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">
    <w:name w:val="List Number 2"/>
    <w:basedOn w:val="a0"/>
    <w:uiPriority w:val="99"/>
    <w:unhideWhenUsed/>
    <w:rsid w:val="00146574"/>
    <w:pPr>
      <w:numPr>
        <w:numId w:val="3"/>
      </w:numPr>
      <w:ind w:left="1985" w:hanging="567"/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B01A33"/>
    <w:pPr>
      <w:jc w:val="center"/>
    </w:pPr>
    <w:rPr>
      <w:rFonts w:ascii="PT Serif" w:hAnsi="PT Serif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D35F3B"/>
    <w:pPr>
      <w:spacing w:after="0"/>
      <w:jc w:val="center"/>
    </w:pPr>
    <w:rPr>
      <w:rFonts w:ascii="PT Serif" w:hAnsi="PT Serif"/>
      <w:sz w:val="24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108" w:type="dxa"/>
        <w:bottom w:w="57" w:type="dxa"/>
        <w:right w:w="108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9C2E7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-">
    <w:name w:val="ГОСТ19-ОЯ"/>
    <w:basedOn w:val="a3"/>
    <w:uiPriority w:val="99"/>
    <w:rsid w:val="00FA7B7B"/>
    <w:rPr>
      <w:rFonts w:ascii="PT Serif" w:hAnsi="PT Serif"/>
      <w:sz w:val="24"/>
    </w:rPr>
    <w:tblPr>
      <w:tblInd w:w="0" w:type="dxa"/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="Calibri"/>
      <w:szCs w:val="24"/>
      <w:lang w:val="en-US" w:eastAsia="en-US"/>
    </w:rPr>
  </w:style>
  <w:style w:type="character" w:customStyle="1" w:styleId="af1">
    <w:name w:val="Текст сноски Знак"/>
    <w:link w:val="af0"/>
    <w:uiPriority w:val="9"/>
    <w:rsid w:val="00293F4E"/>
    <w:rPr>
      <w:rFonts w:ascii="PT Serif" w:eastAsia="Calibri" w:hAnsi="PT Serif" w:cs="Times New Roman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sz w:val="22"/>
      <w:szCs w:val="22"/>
    </w:rPr>
  </w:style>
  <w:style w:type="table" w:customStyle="1" w:styleId="TableStyleGost">
    <w:name w:val="TableStyleGost"/>
    <w:basedOn w:val="a3"/>
    <w:uiPriority w:val="99"/>
    <w:rsid w:val="00552C6E"/>
    <w:rPr>
      <w:rFonts w:ascii="PT Serif" w:eastAsia="Calibri" w:hAnsi="PT Serif"/>
      <w:sz w:val="24"/>
      <w:szCs w:val="24"/>
      <w:lang w:val="en-US" w:eastAsia="en-US"/>
    </w:rPr>
    <w:tblPr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8" w:space="0" w:color="000000"/>
        <w:insideV w:val="single" w:sz="8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/>
          <w:left w:val="single" w:sz="12" w:space="0" w:color="000000"/>
          <w:bottom w:val="double" w:sz="4" w:space="0" w:color="auto"/>
          <w:right w:val="single" w:sz="12" w:space="0" w:color="000000"/>
          <w:insideH w:val="nil"/>
          <w:insideV w:val="single" w:sz="8" w:space="0" w:color="000000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>
      <w:jc w:val="center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8" w:space="0" w:color="000000"/>
        <w:insideV w:val="single" w:sz="8" w:space="0" w:color="000000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/>
          <w:left w:val="single" w:sz="12" w:space="0" w:color="000000"/>
          <w:bottom w:val="single" w:sz="8" w:space="0" w:color="000000"/>
          <w:right w:val="single" w:sz="12" w:space="0" w:color="000000"/>
          <w:insideH w:val="nil"/>
          <w:insideV w:val="single" w:sz="8" w:space="0" w:color="000000"/>
          <w:tl2br w:val="nil"/>
          <w:tr2bl w:val="nil"/>
        </w:tcBorders>
      </w:tcPr>
    </w:tblStylePr>
  </w:style>
  <w:style w:type="character" w:styleId="af2">
    <w:name w:val="Hyperlink"/>
    <w:uiPriority w:val="99"/>
    <w:unhideWhenUsed/>
    <w:rsid w:val="00FA4C79"/>
    <w:rPr>
      <w:rFonts w:ascii="PT Serif" w:hAnsi="PT Serif"/>
      <w:color w:val="1F497D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aff">
    <w:name w:val="Подзаголовок Знак"/>
    <w:link w:val="afe"/>
    <w:rsid w:val="00C14EAD"/>
    <w:rPr>
      <w:rFonts w:ascii="PT Serif" w:eastAsia="Times New Roman" w:hAnsi="PT Serif" w:cs="Times New Roman"/>
      <w:color w:val="5A5A5A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numPr>
        <w:numId w:val="0"/>
      </w:numPr>
      <w:tabs>
        <w:tab w:val="clear" w:pos="567"/>
      </w:tabs>
      <w:suppressAutoHyphens w:val="0"/>
      <w:spacing w:before="240" w:after="0"/>
      <w:jc w:val="both"/>
      <w:outlineLvl w:val="9"/>
    </w:pPr>
    <w:rPr>
      <w:caps w:val="0"/>
      <w:color w:val="365F91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shadow="1"/>
        <w:left w:val="single" w:sz="2" w:space="10" w:color="4F81BD" w:shadow="1"/>
        <w:bottom w:val="single" w:sz="2" w:space="10" w:color="4F81BD" w:shadow="1"/>
        <w:right w:val="single" w:sz="2" w:space="10" w:color="4F81BD" w:shadow="1"/>
      </w:pBdr>
      <w:ind w:left="1152" w:right="1152"/>
    </w:pPr>
    <w:rPr>
      <w:i/>
      <w:iCs/>
      <w:color w:val="4F81BD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szCs w:val="24"/>
    </w:rPr>
  </w:style>
  <w:style w:type="character" w:customStyle="1" w:styleId="affb">
    <w:name w:val="Шапка Знак"/>
    <w:link w:val="affa"/>
    <w:uiPriority w:val="99"/>
    <w:semiHidden/>
    <w:rsid w:val="00293F4E"/>
    <w:rPr>
      <w:rFonts w:ascii="PT Serif" w:eastAsia="Times New Roman" w:hAnsi="PT Serif" w:cs="Times New Roman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0"/>
    <w:qFormat/>
    <w:rsid w:val="00637EEF"/>
    <w:pPr>
      <w:numPr>
        <w:ilvl w:val="0"/>
        <w:numId w:val="0"/>
      </w:numPr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="Calibr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727D7E"/>
    <w:rPr>
      <w:rFonts w:ascii="PT Serif" w:hAnsi="PT Serif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Contributors">
    <w:name w:val="TableStyleContributors"/>
    <w:basedOn w:val="a3"/>
    <w:uiPriority w:val="99"/>
    <w:rsid w:val="009053E4"/>
    <w:rPr>
      <w:rFonts w:ascii="PT Serif" w:hAnsi="PT Serif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</w:style>
  <w:style w:type="paragraph" w:styleId="affc">
    <w:name w:val="List Bullet"/>
    <w:basedOn w:val="a0"/>
    <w:uiPriority w:val="99"/>
    <w:unhideWhenUsed/>
    <w:rsid w:val="00504E2D"/>
    <w:pPr>
      <w:spacing w:after="120"/>
      <w:ind w:left="1418" w:hanging="284"/>
      <w:contextualSpacing/>
    </w:pPr>
  </w:style>
  <w:style w:type="paragraph" w:customStyle="1" w:styleId="affd">
    <w:name w:val="Подписи"/>
    <w:basedOn w:val="a0"/>
    <w:link w:val="affe"/>
    <w:qFormat/>
    <w:rsid w:val="00504E2D"/>
    <w:pPr>
      <w:tabs>
        <w:tab w:val="right" w:leader="underscore" w:pos="4499"/>
      </w:tabs>
      <w:spacing w:before="240" w:line="240" w:lineRule="auto"/>
      <w:jc w:val="left"/>
    </w:pPr>
  </w:style>
  <w:style w:type="character" w:customStyle="1" w:styleId="affe">
    <w:name w:val="Подписи Знак"/>
    <w:link w:val="affd"/>
    <w:rsid w:val="00504E2D"/>
    <w:rPr>
      <w:rFonts w:ascii="PT Serif" w:hAnsi="PT Serif"/>
      <w:sz w:val="24"/>
    </w:rPr>
  </w:style>
  <w:style w:type="paragraph" w:customStyle="1" w:styleId="-7">
    <w:name w:val="Подписи-право"/>
    <w:basedOn w:val="affd"/>
    <w:link w:val="-8"/>
    <w:qFormat/>
    <w:rsid w:val="00504E2D"/>
    <w:pPr>
      <w:spacing w:before="0" w:after="240"/>
      <w:ind w:right="1026"/>
      <w:jc w:val="right"/>
    </w:pPr>
  </w:style>
  <w:style w:type="character" w:customStyle="1" w:styleId="-8">
    <w:name w:val="Подписи-право Знак"/>
    <w:link w:val="-7"/>
    <w:rsid w:val="00504E2D"/>
    <w:rPr>
      <w:rFonts w:ascii="PT Serif" w:hAnsi="PT Seri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F5800-AC10-4C68-B492-0D0BEC543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</Template>
  <TotalTime>7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-</cp:lastModifiedBy>
  <cp:revision>8</cp:revision>
  <cp:lastPrinted>2018-01-25T10:32:00Z</cp:lastPrinted>
  <dcterms:created xsi:type="dcterms:W3CDTF">2018-03-14T06:54:00Z</dcterms:created>
  <dcterms:modified xsi:type="dcterms:W3CDTF">2019-01-13T13:29:00Z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